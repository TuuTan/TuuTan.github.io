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6331" w14:textId="77777777" w:rsidR="00F7318F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9E6F23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BC9" w14:textId="1DB91F5B" w:rsidR="00794624" w:rsidRDefault="0090182E" w:rsidP="00F7318F">
      <w:pPr>
        <w:spacing w:after="220"/>
        <w:ind w:left="1304"/>
        <w:rPr>
          <w:rFonts w:cs="Arial"/>
          <w:b/>
          <w:bCs/>
          <w:iCs/>
          <w:sz w:val="26"/>
          <w:szCs w:val="26"/>
        </w:rPr>
      </w:pPr>
      <w:r>
        <w:rPr>
          <w:rFonts w:cs="Arial"/>
          <w:b/>
          <w:bCs/>
          <w:iCs/>
          <w:sz w:val="26"/>
          <w:szCs w:val="26"/>
        </w:rPr>
        <w:t>WWW-sivuston suunnitteludokumentti</w:t>
      </w:r>
    </w:p>
    <w:p w14:paraId="39B4A7D2" w14:textId="471967E9" w:rsidR="00B06042" w:rsidRDefault="00AB2632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Tuukka Tanni</w:t>
      </w:r>
    </w:p>
    <w:p w14:paraId="6296E90C" w14:textId="77777777" w:rsidR="001F49CE" w:rsidRPr="009E6F23" w:rsidRDefault="001F49CE" w:rsidP="000F451F">
      <w:pPr>
        <w:ind w:left="1304"/>
        <w:rPr>
          <w:rFonts w:cs="Arial"/>
          <w:bCs/>
          <w:iCs/>
        </w:rPr>
      </w:pPr>
    </w:p>
    <w:p w14:paraId="52774F52" w14:textId="77777777" w:rsidR="00B06042" w:rsidRDefault="00B06042" w:rsidP="001B46A5">
      <w:pPr>
        <w:spacing w:before="0"/>
        <w:ind w:left="1304"/>
        <w:rPr>
          <w:rFonts w:cs="Arial"/>
          <w:bCs/>
          <w:iCs/>
        </w:rPr>
      </w:pPr>
      <w:r w:rsidRPr="009E6F23">
        <w:rPr>
          <w:rFonts w:cs="Arial"/>
          <w:bCs/>
          <w:iCs/>
        </w:rPr>
        <w:t>Haaga-Helia ammattikorkeakoulu</w:t>
      </w:r>
    </w:p>
    <w:p w14:paraId="462ACE16" w14:textId="46F963BF" w:rsidR="001B46A5" w:rsidRDefault="0090182E" w:rsidP="001B46A5">
      <w:pPr>
        <w:spacing w:before="0"/>
        <w:ind w:left="-1134" w:firstLine="2438"/>
        <w:rPr>
          <w:rFonts w:cs="Arial"/>
          <w:bCs/>
          <w:iCs/>
        </w:rPr>
      </w:pPr>
      <w:r>
        <w:rPr>
          <w:rFonts w:cs="Arial"/>
          <w:bCs/>
          <w:iCs/>
        </w:rPr>
        <w:t>Kurssin nimi:</w:t>
      </w:r>
      <w:r w:rsidR="00AB2632">
        <w:rPr>
          <w:rFonts w:cs="Arial"/>
          <w:bCs/>
          <w:iCs/>
        </w:rPr>
        <w:t xml:space="preserve"> Johdanto digitaalisiin palveluihin</w:t>
      </w:r>
    </w:p>
    <w:p w14:paraId="39AFC6C0" w14:textId="43CD6653" w:rsidR="0090182E" w:rsidRPr="009E6F23" w:rsidRDefault="0090182E" w:rsidP="0090182E">
      <w:pPr>
        <w:spacing w:before="0"/>
        <w:ind w:firstLine="1304"/>
        <w:rPr>
          <w:rFonts w:cs="Arial"/>
          <w:bCs/>
        </w:rPr>
      </w:pPr>
      <w:r>
        <w:rPr>
          <w:rFonts w:cs="Arial"/>
          <w:bCs/>
          <w:iCs/>
        </w:rPr>
        <w:t>Raportin päivämäärä:</w:t>
      </w:r>
      <w:r w:rsidRPr="009E6F23">
        <w:rPr>
          <w:rFonts w:cs="Arial"/>
          <w:bCs/>
        </w:rPr>
        <w:t xml:space="preserve"> </w:t>
      </w:r>
    </w:p>
    <w:p w14:paraId="6ED06D67" w14:textId="777B53BF" w:rsidR="00861C1C" w:rsidRPr="009E6F23" w:rsidRDefault="00861C1C" w:rsidP="00D2090F">
      <w:pPr>
        <w:spacing w:before="0"/>
        <w:rPr>
          <w:rFonts w:cs="Arial"/>
          <w:bCs/>
        </w:rPr>
        <w:sectPr w:rsidR="00861C1C" w:rsidRPr="009E6F23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</w:p>
    <w:p w14:paraId="4D0205B3" w14:textId="3F5A3283" w:rsidR="003D49AD" w:rsidRDefault="0090182E" w:rsidP="007B768A">
      <w:pPr>
        <w:pStyle w:val="Heading1"/>
      </w:pPr>
      <w:r>
        <w:lastRenderedPageBreak/>
        <w:t>Sivuston perustiedot</w:t>
      </w:r>
    </w:p>
    <w:p w14:paraId="7FFC23D9" w14:textId="1A0FDBBC" w:rsidR="0090182E" w:rsidRDefault="008F0820" w:rsidP="007B768A">
      <w:pPr>
        <w:pStyle w:val="Heading2"/>
      </w:pPr>
      <w:r>
        <w:t>Sivuston a</w:t>
      </w:r>
      <w:r w:rsidR="0090182E">
        <w:t>ihe, tavoite ja kohderyhmä</w:t>
      </w:r>
    </w:p>
    <w:p w14:paraId="7F705074" w14:textId="77777777" w:rsidR="00AB2632" w:rsidRDefault="00AB2632" w:rsidP="00AB2632">
      <w:r>
        <w:t>Sivusto on digitaalinen portfolio. Sen tavoite on antaa hyvä kuva minusta.</w:t>
      </w:r>
    </w:p>
    <w:p w14:paraId="12CB5B91" w14:textId="77777777" w:rsidR="00AB2632" w:rsidRDefault="00AB2632" w:rsidP="00AB2632">
      <w:r>
        <w:t xml:space="preserve">Kohderyhmä on </w:t>
      </w:r>
      <w:proofErr w:type="spellStart"/>
      <w:r>
        <w:t>esim</w:t>
      </w:r>
      <w:proofErr w:type="spellEnd"/>
      <w:r>
        <w:t xml:space="preserve"> mahdolliset työnantajat</w:t>
      </w:r>
    </w:p>
    <w:p w14:paraId="1E849308" w14:textId="77777777" w:rsidR="00AB2632" w:rsidRDefault="00AB2632" w:rsidP="00AB2632"/>
    <w:p w14:paraId="5F096D13" w14:textId="77777777" w:rsidR="00AB2632" w:rsidRDefault="00AB2632" w:rsidP="00AB2632">
      <w:r>
        <w:t xml:space="preserve">Sivuston yläreunassa on </w:t>
      </w:r>
      <w:proofErr w:type="gramStart"/>
      <w:r>
        <w:t>navigointipalkki</w:t>
      </w:r>
      <w:proofErr w:type="gramEnd"/>
      <w:r>
        <w:t xml:space="preserve"> jota käyttämällä voi siirtyä miltä tahansa sivulta kaikille toisille.</w:t>
      </w:r>
    </w:p>
    <w:p w14:paraId="07AA6393" w14:textId="77777777" w:rsidR="00AB2632" w:rsidRDefault="00AB2632" w:rsidP="00AB2632">
      <w:r>
        <w:t>Yhteensä 3 sivua</w:t>
      </w:r>
    </w:p>
    <w:p w14:paraId="2EBAA092" w14:textId="760DB6C9" w:rsidR="00AB2632" w:rsidRDefault="00AB2632" w:rsidP="00AB2632">
      <w:r>
        <w:t>Etusivu Sisältää kuvan minusta</w:t>
      </w:r>
      <w:r w:rsidR="005E179B">
        <w:t xml:space="preserve"> (Tuukka Tanni)</w:t>
      </w:r>
      <w:r>
        <w:t>, lyhyen esittelyn ja yhteystiedot.</w:t>
      </w:r>
    </w:p>
    <w:p w14:paraId="48AED449" w14:textId="77777777" w:rsidR="00AB2632" w:rsidRDefault="00AB2632" w:rsidP="00AB2632">
      <w:r>
        <w:t>Osaaminen sisältää tiedon koulutuksesta sekä mahdollisesta muusta osaamisesta.</w:t>
      </w:r>
    </w:p>
    <w:p w14:paraId="7612C6CA" w14:textId="77777777" w:rsidR="00AB2632" w:rsidRDefault="00AB2632" w:rsidP="00AB2632">
      <w:r>
        <w:t>Enemmän minusta. Syvällisempi esittely itsestäni ja kuvan</w:t>
      </w:r>
    </w:p>
    <w:p w14:paraId="764FAE9D" w14:textId="009E2AF5" w:rsidR="0090182E" w:rsidRDefault="0090182E" w:rsidP="0090182E"/>
    <w:p w14:paraId="26E07EB4" w14:textId="36075031" w:rsidR="007B768A" w:rsidRDefault="0090182E" w:rsidP="00F57F8E">
      <w:pPr>
        <w:pStyle w:val="Heading1"/>
      </w:pPr>
      <w:r>
        <w:lastRenderedPageBreak/>
        <w:t>Sivustokartta</w:t>
      </w:r>
    </w:p>
    <w:p w14:paraId="04644D3B" w14:textId="023C497C" w:rsidR="008F0820" w:rsidRPr="008F0820" w:rsidRDefault="00AB2632" w:rsidP="008F0820">
      <w:pPr>
        <w:rPr>
          <w:rStyle w:val="normaltextrun"/>
          <w:rFonts w:eastAsiaTheme="majorEastAsia" w:cs="Arial"/>
        </w:rPr>
      </w:pPr>
      <w:r>
        <w:rPr>
          <w:noProof/>
        </w:rPr>
        <w:drawing>
          <wp:inline distT="0" distB="0" distL="0" distR="0" wp14:anchorId="5DDBDB4F" wp14:editId="468CDBAC">
            <wp:extent cx="6120765" cy="3442970"/>
            <wp:effectExtent l="0" t="0" r="0" b="5080"/>
            <wp:docPr id="4367913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132" name="Picture 1" descr="A diagram of a network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877A" w14:textId="648B5C48" w:rsidR="0090182E" w:rsidRDefault="0090182E" w:rsidP="007B768A">
      <w:pPr>
        <w:pStyle w:val="Heading1"/>
        <w:rPr>
          <w:rStyle w:val="eop"/>
        </w:rPr>
      </w:pPr>
      <w:r w:rsidRPr="0090182E">
        <w:rPr>
          <w:rStyle w:val="eop"/>
        </w:rPr>
        <w:lastRenderedPageBreak/>
        <w:t> </w:t>
      </w:r>
      <w:r w:rsidRPr="0090182E">
        <w:rPr>
          <w:rStyle w:val="normaltextrun"/>
        </w:rPr>
        <w:t>Sivukohtainen käsikirjoitus</w:t>
      </w:r>
      <w:r w:rsidRPr="0090182E">
        <w:rPr>
          <w:rStyle w:val="eop"/>
        </w:rPr>
        <w:t> </w:t>
      </w:r>
    </w:p>
    <w:p w14:paraId="26CFB823" w14:textId="15853CFC" w:rsidR="0090182E" w:rsidRDefault="0090182E" w:rsidP="00447949">
      <w:pPr>
        <w:pStyle w:val="Heading2"/>
      </w:pPr>
      <w:r w:rsidRPr="007B768A">
        <w:t>Sivu 1</w:t>
      </w:r>
    </w:p>
    <w:p w14:paraId="49A9D214" w14:textId="77777777" w:rsidR="003C5B06" w:rsidRPr="007B768A" w:rsidRDefault="003C5B06" w:rsidP="003C5B06">
      <w:pPr>
        <w:rPr>
          <w:rStyle w:val="normaltextrun"/>
          <w:rFonts w:cs="Arial"/>
        </w:rPr>
      </w:pPr>
      <w:r w:rsidRPr="007B768A">
        <w:rPr>
          <w:rStyle w:val="normaltextrun"/>
          <w:rFonts w:cs="Arial"/>
        </w:rPr>
        <w:t>Sivun merkitys ja toiminnot</w:t>
      </w:r>
    </w:p>
    <w:p w14:paraId="7E0273F9" w14:textId="55E13E9F" w:rsidR="00AB2632" w:rsidRPr="00AB2632" w:rsidRDefault="00AB2632" w:rsidP="00AB2632">
      <w:r>
        <w:t>Sivu toimii esittelynä sivustolle</w:t>
      </w:r>
    </w:p>
    <w:p w14:paraId="5FB3585B" w14:textId="7144BBDD" w:rsidR="0090182E" w:rsidRDefault="0034595B" w:rsidP="0090182E">
      <w:pPr>
        <w:rPr>
          <w:rStyle w:val="normaltextrun"/>
          <w:rFonts w:cs="Arial"/>
        </w:rPr>
      </w:pPr>
      <w:r>
        <w:rPr>
          <w:rStyle w:val="eop"/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0BB8AEC2" wp14:editId="5A0B6201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1047750" cy="2012950"/>
            <wp:effectExtent l="0" t="0" r="0" b="6350"/>
            <wp:wrapTopAndBottom/>
            <wp:docPr id="177234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82E" w:rsidRPr="007B768A">
        <w:rPr>
          <w:rStyle w:val="normaltextrun"/>
          <w:rFonts w:cs="Arial"/>
        </w:rPr>
        <w:t>Sivun rautalankamalli</w:t>
      </w:r>
      <w:r w:rsidR="00A92754">
        <w:rPr>
          <w:rStyle w:val="normaltextrun"/>
          <w:rFonts w:cs="Arial"/>
        </w:rPr>
        <w:t xml:space="preserve"> </w:t>
      </w:r>
    </w:p>
    <w:p w14:paraId="7E519ACD" w14:textId="1156B7DB" w:rsidR="00AB2632" w:rsidRPr="007B768A" w:rsidRDefault="000A6FDB" w:rsidP="0090182E">
      <w:pPr>
        <w:rPr>
          <w:rStyle w:val="eop"/>
          <w:rFonts w:cs="Arial"/>
        </w:rPr>
      </w:pPr>
      <w:r>
        <w:rPr>
          <w:rStyle w:val="eop"/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668DBEF8" wp14:editId="0A042887">
            <wp:simplePos x="0" y="0"/>
            <wp:positionH relativeFrom="column">
              <wp:posOffset>1299210</wp:posOffset>
            </wp:positionH>
            <wp:positionV relativeFrom="paragraph">
              <wp:posOffset>608965</wp:posOffset>
            </wp:positionV>
            <wp:extent cx="2254250" cy="1244600"/>
            <wp:effectExtent l="0" t="0" r="0" b="0"/>
            <wp:wrapTopAndBottom/>
            <wp:docPr id="7279800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95B">
        <w:rPr>
          <w:rStyle w:val="eop"/>
          <w:rFonts w:cs="Arial"/>
        </w:rPr>
        <w:t>Mobiili</w:t>
      </w:r>
    </w:p>
    <w:p w14:paraId="0FC40C00" w14:textId="1B811977" w:rsidR="00D34AEF" w:rsidRDefault="00C050F5" w:rsidP="0090182E">
      <w:pPr>
        <w:rPr>
          <w:rStyle w:val="normaltextrun"/>
          <w:rFonts w:cs="Arial"/>
        </w:rPr>
      </w:pPr>
      <w:r>
        <w:rPr>
          <w:rStyle w:val="normaltextrun"/>
          <w:rFonts w:cs="Arial"/>
        </w:rPr>
        <w:t>sivua voisi vierittää alas niin kaikki mahtuisi</w:t>
      </w:r>
    </w:p>
    <w:p w14:paraId="103A01CC" w14:textId="50EC6762" w:rsidR="0034595B" w:rsidRDefault="00C050F5" w:rsidP="0090182E">
      <w:pPr>
        <w:rPr>
          <w:rStyle w:val="normaltextrun"/>
          <w:rFonts w:cs="Arial"/>
        </w:rPr>
      </w:pPr>
      <w:r>
        <w:rPr>
          <w:rStyle w:val="normaltextrun"/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6802C5CE" wp14:editId="7AF0C387">
            <wp:simplePos x="0" y="0"/>
            <wp:positionH relativeFrom="margin">
              <wp:posOffset>-12700</wp:posOffset>
            </wp:positionH>
            <wp:positionV relativeFrom="paragraph">
              <wp:posOffset>332740</wp:posOffset>
            </wp:positionV>
            <wp:extent cx="2819400" cy="1625600"/>
            <wp:effectExtent l="0" t="0" r="0" b="0"/>
            <wp:wrapTopAndBottom/>
            <wp:docPr id="1799694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95B">
        <w:rPr>
          <w:rStyle w:val="normaltextrun"/>
          <w:rFonts w:cs="Arial"/>
        </w:rPr>
        <w:t>Pöytäkone</w:t>
      </w:r>
    </w:p>
    <w:p w14:paraId="4E2E6A50" w14:textId="47BDA193" w:rsidR="0090182E" w:rsidRDefault="0090182E" w:rsidP="0090182E">
      <w:pPr>
        <w:rPr>
          <w:rStyle w:val="eop"/>
          <w:rFonts w:cs="Arial"/>
        </w:rPr>
      </w:pPr>
      <w:r w:rsidRPr="007B768A">
        <w:rPr>
          <w:rStyle w:val="normaltextrun"/>
          <w:rFonts w:cs="Arial"/>
        </w:rPr>
        <w:t>Sivun otsikko ja teksti-ideat</w:t>
      </w:r>
      <w:r w:rsidRPr="007B768A">
        <w:rPr>
          <w:rStyle w:val="eop"/>
          <w:rFonts w:cs="Arial"/>
        </w:rPr>
        <w:t> </w:t>
      </w:r>
      <w:r w:rsidR="007B768A">
        <w:rPr>
          <w:rStyle w:val="eop"/>
          <w:rFonts w:cs="Arial"/>
        </w:rPr>
        <w:t>sekä kuvat ja muut mediaelementit</w:t>
      </w:r>
    </w:p>
    <w:p w14:paraId="33601E4C" w14:textId="0A8152E5" w:rsidR="00EE18AA" w:rsidRDefault="00EE18AA" w:rsidP="0090182E">
      <w:pPr>
        <w:rPr>
          <w:rStyle w:val="eop"/>
          <w:rFonts w:cs="Arial"/>
        </w:rPr>
      </w:pPr>
      <w:r>
        <w:rPr>
          <w:rStyle w:val="eop"/>
          <w:rFonts w:cs="Arial"/>
        </w:rPr>
        <w:t xml:space="preserve">Otsikkona on nimi </w:t>
      </w:r>
      <w:r w:rsidR="006948C8">
        <w:rPr>
          <w:rStyle w:val="eop"/>
          <w:rFonts w:cs="Arial"/>
        </w:rPr>
        <w:t>T</w:t>
      </w:r>
      <w:r>
        <w:rPr>
          <w:rStyle w:val="eop"/>
          <w:rFonts w:cs="Arial"/>
        </w:rPr>
        <w:t xml:space="preserve">uukka </w:t>
      </w:r>
      <w:r w:rsidR="006948C8">
        <w:rPr>
          <w:rStyle w:val="eop"/>
          <w:rFonts w:cs="Arial"/>
        </w:rPr>
        <w:t>T</w:t>
      </w:r>
      <w:r>
        <w:rPr>
          <w:rStyle w:val="eop"/>
          <w:rFonts w:cs="Arial"/>
        </w:rPr>
        <w:t xml:space="preserve">anni ja tekstinä on </w:t>
      </w:r>
      <w:r w:rsidR="006948C8">
        <w:rPr>
          <w:rStyle w:val="eop"/>
          <w:rFonts w:cs="Arial"/>
        </w:rPr>
        <w:t xml:space="preserve">lyhyt esittely </w:t>
      </w:r>
      <w:r w:rsidR="005E179B">
        <w:rPr>
          <w:rStyle w:val="eop"/>
          <w:rFonts w:cs="Arial"/>
        </w:rPr>
        <w:t xml:space="preserve">hänestä </w:t>
      </w:r>
      <w:r w:rsidR="006948C8">
        <w:rPr>
          <w:rStyle w:val="eop"/>
          <w:rFonts w:cs="Arial"/>
        </w:rPr>
        <w:t>ja yhteystiedot</w:t>
      </w:r>
      <w:r w:rsidR="005E179B">
        <w:rPr>
          <w:rStyle w:val="eop"/>
          <w:rFonts w:cs="Arial"/>
        </w:rPr>
        <w:t xml:space="preserve">. </w:t>
      </w:r>
      <w:r w:rsidR="003302AE">
        <w:rPr>
          <w:rStyle w:val="eop"/>
          <w:rFonts w:cs="Arial"/>
        </w:rPr>
        <w:t xml:space="preserve">Sivu sisältää myös kuvan </w:t>
      </w:r>
      <w:r w:rsidR="005E179B">
        <w:rPr>
          <w:rStyle w:val="eop"/>
          <w:rFonts w:cs="Arial"/>
        </w:rPr>
        <w:t>Tuukka Tannista</w:t>
      </w:r>
    </w:p>
    <w:p w14:paraId="0434854A" w14:textId="0444BDAE" w:rsidR="007B768A" w:rsidRDefault="007B768A" w:rsidP="0090182E">
      <w:pPr>
        <w:rPr>
          <w:rStyle w:val="eop"/>
          <w:rFonts w:cs="Arial"/>
        </w:rPr>
      </w:pPr>
      <w:r>
        <w:rPr>
          <w:rStyle w:val="eop"/>
          <w:rFonts w:cs="Arial"/>
        </w:rPr>
        <w:t>Sivun navigaatio</w:t>
      </w:r>
    </w:p>
    <w:p w14:paraId="7592608E" w14:textId="5A158F6B" w:rsidR="007B768A" w:rsidRDefault="003302AE" w:rsidP="0090182E">
      <w:pPr>
        <w:rPr>
          <w:rStyle w:val="eop"/>
          <w:rFonts w:cs="Arial"/>
        </w:rPr>
      </w:pPr>
      <w:r>
        <w:rPr>
          <w:rStyle w:val="eop"/>
          <w:rFonts w:cs="Arial"/>
        </w:rPr>
        <w:t xml:space="preserve">Navigaatio kohdassa on linkit molempiin muihin </w:t>
      </w:r>
      <w:r w:rsidR="00997BB9">
        <w:rPr>
          <w:rStyle w:val="eop"/>
          <w:rFonts w:cs="Arial"/>
        </w:rPr>
        <w:t>sivuihi</w:t>
      </w:r>
      <w:r w:rsidR="003C5B06">
        <w:rPr>
          <w:rStyle w:val="eop"/>
          <w:rFonts w:cs="Arial"/>
        </w:rPr>
        <w:t>n</w:t>
      </w:r>
    </w:p>
    <w:p w14:paraId="0F0A35B8" w14:textId="240B7DDF" w:rsidR="007B768A" w:rsidRPr="00447949" w:rsidRDefault="007B768A" w:rsidP="00447949">
      <w:pPr>
        <w:pStyle w:val="Heading2"/>
        <w:rPr>
          <w:rStyle w:val="eop"/>
          <w:rFonts w:cs="Arial"/>
        </w:rPr>
      </w:pPr>
      <w:r w:rsidRPr="00447949">
        <w:rPr>
          <w:rStyle w:val="eop"/>
          <w:rFonts w:cs="Arial"/>
        </w:rPr>
        <w:lastRenderedPageBreak/>
        <w:t xml:space="preserve">Sivu 2 </w:t>
      </w:r>
    </w:p>
    <w:p w14:paraId="3C2FA0AC" w14:textId="77777777" w:rsidR="007B768A" w:rsidRDefault="007B768A" w:rsidP="007B768A">
      <w:pPr>
        <w:rPr>
          <w:rStyle w:val="normaltextrun"/>
          <w:rFonts w:cs="Arial"/>
        </w:rPr>
      </w:pPr>
      <w:r w:rsidRPr="007B768A">
        <w:rPr>
          <w:rStyle w:val="normaltextrun"/>
          <w:rFonts w:cs="Arial"/>
        </w:rPr>
        <w:t>Sivun merkitys ja toiminnot</w:t>
      </w:r>
    </w:p>
    <w:p w14:paraId="55B4FA9E" w14:textId="5F30AD69" w:rsidR="003C5B06" w:rsidRPr="007B768A" w:rsidRDefault="003C5B06" w:rsidP="007B768A">
      <w:pPr>
        <w:rPr>
          <w:rStyle w:val="normaltextrun"/>
          <w:rFonts w:cs="Arial"/>
        </w:rPr>
      </w:pPr>
      <w:r>
        <w:rPr>
          <w:rStyle w:val="normaltextrun"/>
          <w:rFonts w:cs="Arial"/>
        </w:rPr>
        <w:t>Sivu esittelee osaamisen ja koulutuksen</w:t>
      </w:r>
    </w:p>
    <w:p w14:paraId="0A33B144" w14:textId="77777777" w:rsidR="007B768A" w:rsidRDefault="007B768A" w:rsidP="007B768A">
      <w:pPr>
        <w:rPr>
          <w:rStyle w:val="normaltextrun"/>
          <w:rFonts w:cs="Arial"/>
        </w:rPr>
      </w:pPr>
      <w:r w:rsidRPr="007B768A">
        <w:rPr>
          <w:rStyle w:val="normaltextrun"/>
          <w:rFonts w:cs="Arial"/>
        </w:rPr>
        <w:t>Sivun rautalankamalli</w:t>
      </w:r>
    </w:p>
    <w:p w14:paraId="689E5047" w14:textId="37E51903" w:rsidR="00E202A0" w:rsidRDefault="003F2591" w:rsidP="007B768A">
      <w:pPr>
        <w:rPr>
          <w:rStyle w:val="normaltextrun"/>
          <w:rFonts w:cs="Arial"/>
        </w:rPr>
      </w:pPr>
      <w:r>
        <w:rPr>
          <w:rStyle w:val="eop"/>
          <w:rFonts w:cs="Arial"/>
          <w:noProof/>
        </w:rPr>
        <w:drawing>
          <wp:anchor distT="0" distB="0" distL="114300" distR="114300" simplePos="0" relativeHeight="251662336" behindDoc="0" locked="0" layoutInCell="1" allowOverlap="1" wp14:anchorId="693685ED" wp14:editId="34C183B7">
            <wp:simplePos x="0" y="0"/>
            <wp:positionH relativeFrom="column">
              <wp:posOffset>1203960</wp:posOffset>
            </wp:positionH>
            <wp:positionV relativeFrom="paragraph">
              <wp:posOffset>607695</wp:posOffset>
            </wp:positionV>
            <wp:extent cx="2089150" cy="1136650"/>
            <wp:effectExtent l="0" t="0" r="6350" b="6350"/>
            <wp:wrapTopAndBottom/>
            <wp:docPr id="11887188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02A0">
        <w:rPr>
          <w:rStyle w:val="normaltextrun"/>
          <w:rFonts w:cs="Arial"/>
        </w:rPr>
        <w:t>mobiili</w:t>
      </w:r>
    </w:p>
    <w:p w14:paraId="7C159008" w14:textId="4809DB61" w:rsidR="003F2591" w:rsidRDefault="003F2591" w:rsidP="007B768A">
      <w:pPr>
        <w:rPr>
          <w:rStyle w:val="eop"/>
          <w:rFonts w:cs="Arial"/>
        </w:rPr>
      </w:pPr>
      <w:r>
        <w:rPr>
          <w:rStyle w:val="eop"/>
          <w:rFonts w:cs="Arial"/>
          <w:noProof/>
        </w:rPr>
        <w:drawing>
          <wp:anchor distT="0" distB="0" distL="114300" distR="114300" simplePos="0" relativeHeight="251661312" behindDoc="0" locked="0" layoutInCell="1" allowOverlap="1" wp14:anchorId="7E5A24CD" wp14:editId="611CF6FA">
            <wp:simplePos x="0" y="0"/>
            <wp:positionH relativeFrom="column">
              <wp:posOffset>-2540</wp:posOffset>
            </wp:positionH>
            <wp:positionV relativeFrom="paragraph">
              <wp:posOffset>138430</wp:posOffset>
            </wp:positionV>
            <wp:extent cx="1174750" cy="1924050"/>
            <wp:effectExtent l="0" t="0" r="6350" b="0"/>
            <wp:wrapTopAndBottom/>
            <wp:docPr id="195111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rFonts w:cs="Arial"/>
        </w:rPr>
        <w:t>pöytäkone</w:t>
      </w:r>
    </w:p>
    <w:p w14:paraId="3E8B6D2C" w14:textId="4F1ED391" w:rsidR="003F2591" w:rsidRPr="007B768A" w:rsidRDefault="00E3307D" w:rsidP="007B768A">
      <w:pPr>
        <w:rPr>
          <w:rStyle w:val="eop"/>
          <w:rFonts w:cs="Arial"/>
        </w:rPr>
      </w:pPr>
      <w:r>
        <w:rPr>
          <w:rStyle w:val="eop"/>
          <w:rFonts w:cs="Arial"/>
          <w:noProof/>
        </w:rPr>
        <w:drawing>
          <wp:inline distT="0" distB="0" distL="0" distR="0" wp14:anchorId="47F0D67C" wp14:editId="5147EB68">
            <wp:extent cx="2698750" cy="1536700"/>
            <wp:effectExtent l="0" t="0" r="6350" b="6350"/>
            <wp:docPr id="11524153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3BD1" w14:textId="2307927A" w:rsidR="007B768A" w:rsidRDefault="007B768A" w:rsidP="007B768A">
      <w:pPr>
        <w:rPr>
          <w:rStyle w:val="eop"/>
          <w:rFonts w:cs="Arial"/>
        </w:rPr>
      </w:pPr>
      <w:r w:rsidRPr="007B768A">
        <w:rPr>
          <w:rStyle w:val="normaltextrun"/>
          <w:rFonts w:cs="Arial"/>
        </w:rPr>
        <w:t>Sivun otsikko ja teksti-ideat</w:t>
      </w:r>
      <w:r w:rsidRPr="007B768A">
        <w:rPr>
          <w:rStyle w:val="eop"/>
          <w:rFonts w:cs="Arial"/>
        </w:rPr>
        <w:t> </w:t>
      </w:r>
      <w:r>
        <w:rPr>
          <w:rStyle w:val="eop"/>
          <w:rFonts w:cs="Arial"/>
        </w:rPr>
        <w:t>sekä kuvat ja muut mediaelementit</w:t>
      </w:r>
    </w:p>
    <w:p w14:paraId="2CA58DC1" w14:textId="33D84018" w:rsidR="004725CB" w:rsidRDefault="004725CB" w:rsidP="007B768A">
      <w:pPr>
        <w:rPr>
          <w:rStyle w:val="eop"/>
          <w:rFonts w:cs="Arial"/>
        </w:rPr>
      </w:pPr>
      <w:r>
        <w:rPr>
          <w:rStyle w:val="eop"/>
          <w:rFonts w:cs="Arial"/>
        </w:rPr>
        <w:t xml:space="preserve">Otsikko on </w:t>
      </w:r>
      <w:r w:rsidR="00B422B5">
        <w:rPr>
          <w:rStyle w:val="eop"/>
          <w:rFonts w:cs="Arial"/>
        </w:rPr>
        <w:t>”O</w:t>
      </w:r>
      <w:r>
        <w:rPr>
          <w:rStyle w:val="eop"/>
          <w:rFonts w:cs="Arial"/>
        </w:rPr>
        <w:t>saamiseni</w:t>
      </w:r>
      <w:r w:rsidR="00B422B5">
        <w:rPr>
          <w:rStyle w:val="eop"/>
          <w:rFonts w:cs="Arial"/>
        </w:rPr>
        <w:t>”.</w:t>
      </w:r>
      <w:r w:rsidR="00F56B8C">
        <w:rPr>
          <w:rStyle w:val="eop"/>
          <w:rFonts w:cs="Arial"/>
        </w:rPr>
        <w:t xml:space="preserve"> Sisältö on suorit</w:t>
      </w:r>
      <w:r w:rsidR="005E179B">
        <w:rPr>
          <w:rStyle w:val="eop"/>
          <w:rFonts w:cs="Arial"/>
        </w:rPr>
        <w:t>etut</w:t>
      </w:r>
      <w:r w:rsidR="00F56B8C">
        <w:rPr>
          <w:rStyle w:val="eop"/>
          <w:rFonts w:cs="Arial"/>
        </w:rPr>
        <w:t xml:space="preserve"> koulutukset ja muu osaaminen kuten kielitaito</w:t>
      </w:r>
      <w:proofErr w:type="gramStart"/>
      <w:r w:rsidR="00B422B5">
        <w:rPr>
          <w:rStyle w:val="eop"/>
          <w:rFonts w:cs="Arial"/>
        </w:rPr>
        <w:t xml:space="preserve">. </w:t>
      </w:r>
      <w:r w:rsidR="00F56B8C">
        <w:rPr>
          <w:rStyle w:val="eop"/>
          <w:rFonts w:cs="Arial"/>
        </w:rPr>
        <w:t>.</w:t>
      </w:r>
      <w:proofErr w:type="gramEnd"/>
      <w:r w:rsidR="00F56B8C">
        <w:rPr>
          <w:rStyle w:val="eop"/>
          <w:rFonts w:cs="Arial"/>
        </w:rPr>
        <w:t xml:space="preserve"> </w:t>
      </w:r>
    </w:p>
    <w:p w14:paraId="1517B105" w14:textId="77777777" w:rsidR="007B768A" w:rsidRDefault="007B768A" w:rsidP="007B768A">
      <w:pPr>
        <w:rPr>
          <w:rStyle w:val="eop"/>
          <w:rFonts w:cs="Arial"/>
        </w:rPr>
      </w:pPr>
      <w:r>
        <w:rPr>
          <w:rStyle w:val="eop"/>
          <w:rFonts w:cs="Arial"/>
        </w:rPr>
        <w:t>Sivun navigaatio</w:t>
      </w:r>
    </w:p>
    <w:p w14:paraId="1D8E3CF4" w14:textId="6D171C26" w:rsidR="00B422B5" w:rsidRDefault="00B422B5" w:rsidP="007B768A">
      <w:pPr>
        <w:rPr>
          <w:rStyle w:val="eop"/>
          <w:rFonts w:cs="Arial"/>
        </w:rPr>
      </w:pPr>
      <w:r>
        <w:rPr>
          <w:rStyle w:val="eop"/>
          <w:rFonts w:cs="Arial"/>
        </w:rPr>
        <w:t>Navigointikohdassa on linkki kaikkiin muihin sivuihin</w:t>
      </w:r>
    </w:p>
    <w:p w14:paraId="102C911B" w14:textId="798C809A" w:rsidR="0090182E" w:rsidRDefault="0090182E" w:rsidP="0090182E">
      <w:pPr>
        <w:rPr>
          <w:rFonts w:ascii="Calibri" w:hAnsi="Calibri" w:cs="Calibri"/>
          <w:b/>
        </w:rPr>
      </w:pPr>
    </w:p>
    <w:p w14:paraId="7A91D796" w14:textId="2488B35E" w:rsidR="007B768A" w:rsidRDefault="007B768A" w:rsidP="00447949">
      <w:pPr>
        <w:pStyle w:val="Heading2"/>
        <w:rPr>
          <w:rStyle w:val="eop"/>
          <w:rFonts w:cs="Arial"/>
        </w:rPr>
      </w:pPr>
      <w:r w:rsidRPr="00447949">
        <w:rPr>
          <w:rStyle w:val="eop"/>
          <w:rFonts w:cs="Arial"/>
        </w:rPr>
        <w:t xml:space="preserve">Sivu 3 </w:t>
      </w:r>
    </w:p>
    <w:p w14:paraId="3D88EB5C" w14:textId="77777777" w:rsidR="00D07DF1" w:rsidRDefault="00D07DF1" w:rsidP="00D07DF1">
      <w:pPr>
        <w:rPr>
          <w:rStyle w:val="normaltextrun"/>
          <w:rFonts w:cs="Arial"/>
        </w:rPr>
      </w:pPr>
      <w:r w:rsidRPr="007B768A">
        <w:rPr>
          <w:rStyle w:val="normaltextrun"/>
          <w:rFonts w:cs="Arial"/>
        </w:rPr>
        <w:t>Sivun merkitys ja toiminnot</w:t>
      </w:r>
    </w:p>
    <w:p w14:paraId="16B875B9" w14:textId="7D4A440D" w:rsidR="00D07DF1" w:rsidRDefault="00D07DF1" w:rsidP="00D07DF1">
      <w:r>
        <w:lastRenderedPageBreak/>
        <w:t xml:space="preserve">Sivu antaa </w:t>
      </w:r>
      <w:proofErr w:type="spellStart"/>
      <w:r>
        <w:t>syvellisemmän</w:t>
      </w:r>
      <w:proofErr w:type="spellEnd"/>
      <w:r>
        <w:t xml:space="preserve"> esittelyn </w:t>
      </w:r>
      <w:r w:rsidR="005E179B">
        <w:t>Tuukka Tannista</w:t>
      </w:r>
      <w:r>
        <w:t xml:space="preserve"> ja pyrkii antamaan</w:t>
      </w:r>
      <w:r w:rsidR="005E179B">
        <w:t xml:space="preserve"> hänestä</w:t>
      </w:r>
      <w:r>
        <w:t xml:space="preserve"> hyvän vaikutelman</w:t>
      </w:r>
    </w:p>
    <w:p w14:paraId="42777166" w14:textId="77777777" w:rsidR="00D07DF1" w:rsidRDefault="00D07DF1" w:rsidP="00D07DF1">
      <w:pPr>
        <w:rPr>
          <w:rStyle w:val="normaltextrun"/>
          <w:rFonts w:cs="Arial"/>
        </w:rPr>
      </w:pPr>
      <w:r w:rsidRPr="007B768A">
        <w:rPr>
          <w:rStyle w:val="normaltextrun"/>
          <w:rFonts w:cs="Arial"/>
        </w:rPr>
        <w:t>Sivun rautalankamalli</w:t>
      </w:r>
    </w:p>
    <w:p w14:paraId="2780DBBC" w14:textId="54BADE8D" w:rsidR="000A6FDB" w:rsidRDefault="00D07DF1" w:rsidP="00D07DF1">
      <w:r>
        <w:t>mobiili</w:t>
      </w:r>
      <w:r w:rsidR="000A6FDB">
        <w:rPr>
          <w:rStyle w:val="eop"/>
          <w:rFonts w:cs="Arial"/>
          <w:noProof/>
        </w:rPr>
        <w:drawing>
          <wp:anchor distT="0" distB="0" distL="114300" distR="114300" simplePos="0" relativeHeight="251667456" behindDoc="0" locked="0" layoutInCell="1" allowOverlap="1" wp14:anchorId="18CB7AAA" wp14:editId="63272CDB">
            <wp:simplePos x="0" y="0"/>
            <wp:positionH relativeFrom="column">
              <wp:posOffset>1193800</wp:posOffset>
            </wp:positionH>
            <wp:positionV relativeFrom="paragraph">
              <wp:posOffset>527050</wp:posOffset>
            </wp:positionV>
            <wp:extent cx="2254250" cy="1244600"/>
            <wp:effectExtent l="0" t="0" r="0" b="0"/>
            <wp:wrapTopAndBottom/>
            <wp:docPr id="1975356821" name="Picture 13" descr="A black and white horizonta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6821" name="Picture 13" descr="A black and white horizontal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6FDB">
        <w:rPr>
          <w:rStyle w:val="eop"/>
          <w:rFonts w:cs="Arial"/>
          <w:noProof/>
        </w:rPr>
        <w:drawing>
          <wp:anchor distT="0" distB="0" distL="114300" distR="114300" simplePos="0" relativeHeight="251665408" behindDoc="0" locked="0" layoutInCell="1" allowOverlap="1" wp14:anchorId="635D2E8C" wp14:editId="20AD2924">
            <wp:simplePos x="0" y="0"/>
            <wp:positionH relativeFrom="margin">
              <wp:posOffset>0</wp:posOffset>
            </wp:positionH>
            <wp:positionV relativeFrom="paragraph">
              <wp:posOffset>381000</wp:posOffset>
            </wp:positionV>
            <wp:extent cx="1047750" cy="2012950"/>
            <wp:effectExtent l="0" t="0" r="0" b="6350"/>
            <wp:wrapTopAndBottom/>
            <wp:docPr id="1371497914" name="Picture 2" descr="A black and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7914" name="Picture 2" descr="A black and white rectangular object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48BF8" w14:textId="3F73E8D9" w:rsidR="007B768A" w:rsidRDefault="00B258F7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>
        <w:rPr>
          <w:rStyle w:val="eop"/>
          <w:rFonts w:cs="Arial"/>
          <w:noProof/>
        </w:rPr>
        <w:drawing>
          <wp:anchor distT="0" distB="0" distL="114300" distR="114300" simplePos="0" relativeHeight="251669504" behindDoc="0" locked="0" layoutInCell="1" allowOverlap="1" wp14:anchorId="1C9E72EF" wp14:editId="5CB8B38F">
            <wp:simplePos x="0" y="0"/>
            <wp:positionH relativeFrom="margin">
              <wp:align>left</wp:align>
            </wp:positionH>
            <wp:positionV relativeFrom="paragraph">
              <wp:posOffset>2481580</wp:posOffset>
            </wp:positionV>
            <wp:extent cx="2819400" cy="1625600"/>
            <wp:effectExtent l="0" t="0" r="0" b="0"/>
            <wp:wrapTopAndBottom/>
            <wp:docPr id="1880529539" name="Picture 4" descr="A black and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9539" name="Picture 4" descr="A black and white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8F7">
        <w:rPr>
          <w:rFonts w:ascii="Calibri" w:eastAsiaTheme="minorHAnsi" w:hAnsi="Calibri" w:cs="Calibri"/>
          <w:bCs/>
          <w:sz w:val="22"/>
          <w:szCs w:val="22"/>
          <w:lang w:eastAsia="en-US"/>
        </w:rPr>
        <w:t>Pöytäkone</w:t>
      </w:r>
    </w:p>
    <w:p w14:paraId="3E83184E" w14:textId="77777777" w:rsidR="00B258F7" w:rsidRDefault="00B258F7" w:rsidP="00B258F7">
      <w:pPr>
        <w:rPr>
          <w:rStyle w:val="eop"/>
          <w:rFonts w:cs="Arial"/>
        </w:rPr>
      </w:pPr>
      <w:r w:rsidRPr="007B768A">
        <w:rPr>
          <w:rStyle w:val="normaltextrun"/>
          <w:rFonts w:cs="Arial"/>
        </w:rPr>
        <w:t>Sivun otsikko ja teksti-ideat</w:t>
      </w:r>
      <w:r w:rsidRPr="007B768A">
        <w:rPr>
          <w:rStyle w:val="eop"/>
          <w:rFonts w:cs="Arial"/>
        </w:rPr>
        <w:t> </w:t>
      </w:r>
      <w:r>
        <w:rPr>
          <w:rStyle w:val="eop"/>
          <w:rFonts w:cs="Arial"/>
        </w:rPr>
        <w:t>sekä kuvat ja muut mediaelementit</w:t>
      </w:r>
    </w:p>
    <w:p w14:paraId="437F8B1D" w14:textId="6579BF5B" w:rsidR="00B258F7" w:rsidRDefault="001C75F4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>
        <w:rPr>
          <w:rFonts w:ascii="Calibri" w:eastAsiaTheme="minorHAnsi" w:hAnsi="Calibri" w:cs="Calibri"/>
          <w:bCs/>
          <w:sz w:val="22"/>
          <w:szCs w:val="22"/>
          <w:lang w:eastAsia="en-US"/>
        </w:rPr>
        <w:t xml:space="preserve">Otsikko </w:t>
      </w:r>
      <w:proofErr w:type="gramStart"/>
      <w:r>
        <w:rPr>
          <w:rFonts w:ascii="Calibri" w:eastAsiaTheme="minorHAnsi" w:hAnsi="Calibri" w:cs="Calibri"/>
          <w:bCs/>
          <w:sz w:val="22"/>
          <w:szCs w:val="22"/>
          <w:lang w:eastAsia="en-US"/>
        </w:rPr>
        <w:t>on minusta tekstissä kerro</w:t>
      </w:r>
      <w:r w:rsidR="005E179B">
        <w:rPr>
          <w:rFonts w:ascii="Calibri" w:eastAsiaTheme="minorHAnsi" w:hAnsi="Calibri" w:cs="Calibri"/>
          <w:bCs/>
          <w:sz w:val="22"/>
          <w:szCs w:val="22"/>
          <w:lang w:eastAsia="en-US"/>
        </w:rPr>
        <w:t>taan</w:t>
      </w:r>
      <w:proofErr w:type="gramEnd"/>
      <w:r>
        <w:rPr>
          <w:rFonts w:ascii="Calibri" w:eastAsiaTheme="minorHAnsi" w:hAnsi="Calibri" w:cs="Calibri"/>
          <w:bCs/>
          <w:sz w:val="22"/>
          <w:szCs w:val="22"/>
          <w:lang w:eastAsia="en-US"/>
        </w:rPr>
        <w:t xml:space="preserve"> enemmän </w:t>
      </w:r>
      <w:r w:rsidR="005E179B">
        <w:rPr>
          <w:rFonts w:ascii="Calibri" w:eastAsiaTheme="minorHAnsi" w:hAnsi="Calibri" w:cs="Calibri"/>
          <w:bCs/>
          <w:sz w:val="22"/>
          <w:szCs w:val="22"/>
          <w:lang w:eastAsia="en-US"/>
        </w:rPr>
        <w:t>Tuukka Tannista</w:t>
      </w:r>
      <w:r>
        <w:rPr>
          <w:rFonts w:ascii="Calibri" w:eastAsiaTheme="minorHAnsi" w:hAnsi="Calibri" w:cs="Calibri"/>
          <w:bCs/>
          <w:sz w:val="22"/>
          <w:szCs w:val="22"/>
          <w:lang w:eastAsia="en-US"/>
        </w:rPr>
        <w:t>, esimerkiksi persoonallisuudestani ja harrastuksistani.</w:t>
      </w:r>
      <w:r w:rsidR="0039284A">
        <w:rPr>
          <w:rFonts w:ascii="Calibri" w:eastAsiaTheme="minorHAnsi" w:hAnsi="Calibri" w:cs="Calibri"/>
          <w:bCs/>
          <w:sz w:val="22"/>
          <w:szCs w:val="22"/>
          <w:lang w:eastAsia="en-US"/>
        </w:rPr>
        <w:t xml:space="preserve"> Kuva on kuva </w:t>
      </w:r>
      <w:r w:rsidR="005E179B">
        <w:rPr>
          <w:rFonts w:ascii="Calibri" w:eastAsiaTheme="minorHAnsi" w:hAnsi="Calibri" w:cs="Calibri"/>
          <w:bCs/>
          <w:sz w:val="22"/>
          <w:szCs w:val="22"/>
          <w:lang w:eastAsia="en-US"/>
        </w:rPr>
        <w:t>hänestä</w:t>
      </w:r>
      <w:r w:rsidR="0039284A">
        <w:rPr>
          <w:rFonts w:ascii="Calibri" w:eastAsiaTheme="minorHAnsi" w:hAnsi="Calibri" w:cs="Calibri"/>
          <w:bCs/>
          <w:sz w:val="22"/>
          <w:szCs w:val="22"/>
          <w:lang w:eastAsia="en-US"/>
        </w:rPr>
        <w:t>.</w:t>
      </w:r>
    </w:p>
    <w:p w14:paraId="6B47FF97" w14:textId="6F4AB95D" w:rsidR="0039284A" w:rsidRDefault="0039284A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>
        <w:rPr>
          <w:rFonts w:ascii="Calibri" w:eastAsiaTheme="minorHAnsi" w:hAnsi="Calibri" w:cs="Calibri"/>
          <w:bCs/>
          <w:sz w:val="22"/>
          <w:szCs w:val="22"/>
          <w:lang w:eastAsia="en-US"/>
        </w:rPr>
        <w:t>Navigointi</w:t>
      </w:r>
    </w:p>
    <w:p w14:paraId="05CCFA36" w14:textId="581F0095" w:rsidR="0039284A" w:rsidRDefault="0039284A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>
        <w:rPr>
          <w:rFonts w:ascii="Calibri" w:eastAsiaTheme="minorHAnsi" w:hAnsi="Calibri" w:cs="Calibri"/>
          <w:bCs/>
          <w:sz w:val="22"/>
          <w:szCs w:val="22"/>
          <w:lang w:eastAsia="en-US"/>
        </w:rPr>
        <w:t>Navigoinnissa on linkki kaikkiin muihin sivuihin.</w:t>
      </w:r>
    </w:p>
    <w:p w14:paraId="2414C8C3" w14:textId="7F5B91F5" w:rsidR="00B258F7" w:rsidRDefault="00B258F7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</w:p>
    <w:p w14:paraId="60CD8885" w14:textId="3E618D3B" w:rsidR="00B258F7" w:rsidRPr="00B258F7" w:rsidRDefault="00B258F7" w:rsidP="007B768A">
      <w:pPr>
        <w:pStyle w:val="paragraph"/>
        <w:textAlignment w:val="baseline"/>
        <w:rPr>
          <w:rFonts w:ascii="Calibri" w:eastAsiaTheme="minorHAnsi" w:hAnsi="Calibri" w:cs="Calibri"/>
          <w:bCs/>
          <w:sz w:val="22"/>
          <w:szCs w:val="22"/>
          <w:lang w:eastAsia="en-US"/>
        </w:rPr>
      </w:pPr>
    </w:p>
    <w:p w14:paraId="5AB3BA21" w14:textId="5F9FC853" w:rsidR="0090182E" w:rsidRPr="007B768A" w:rsidRDefault="00447949" w:rsidP="007B768A">
      <w:pPr>
        <w:pStyle w:val="Heading1"/>
      </w:pPr>
      <w:r>
        <w:rPr>
          <w:rStyle w:val="normaltextrun"/>
          <w:bCs/>
        </w:rPr>
        <w:lastRenderedPageBreak/>
        <w:t>Sivuston g</w:t>
      </w:r>
      <w:r w:rsidR="0090182E" w:rsidRPr="007B768A">
        <w:rPr>
          <w:rStyle w:val="normaltextrun"/>
          <w:bCs/>
        </w:rPr>
        <w:t>raafinen suunnitelma </w:t>
      </w:r>
      <w:r w:rsidR="0090182E" w:rsidRPr="007B768A">
        <w:rPr>
          <w:rStyle w:val="eop"/>
        </w:rPr>
        <w:t> </w:t>
      </w:r>
    </w:p>
    <w:p w14:paraId="5C398A4E" w14:textId="46513D3F" w:rsidR="00511E61" w:rsidRPr="00447949" w:rsidRDefault="0090182E" w:rsidP="00447949">
      <w:pPr>
        <w:pStyle w:val="Heading2"/>
        <w:rPr>
          <w:rStyle w:val="normaltextrun"/>
          <w:rFonts w:cs="Arial"/>
        </w:rPr>
      </w:pPr>
      <w:r w:rsidRPr="00447949">
        <w:rPr>
          <w:rStyle w:val="normaltextrun"/>
          <w:rFonts w:cs="Arial"/>
        </w:rPr>
        <w:t>Sivuston visuaalinen teema</w:t>
      </w:r>
    </w:p>
    <w:p w14:paraId="35A769EA" w14:textId="719B5FB6" w:rsidR="00447949" w:rsidRPr="00447949" w:rsidRDefault="00FC54D9" w:rsidP="00447949">
      <w:r>
        <w:t>Sivuston tulee olla visuaalisesti yksinkertainen ja helppolukuinen</w:t>
      </w:r>
      <w:r w:rsidR="00A908B8">
        <w:t>. Sivuston taustaväri on valkoinen</w:t>
      </w:r>
      <w:r w:rsidR="00B44894">
        <w:t xml:space="preserve"> (</w:t>
      </w:r>
      <w:r w:rsidR="00B44894" w:rsidRPr="00B44894">
        <w:t>#FFFFFF</w:t>
      </w:r>
      <w:r w:rsidR="00B44894">
        <w:t>)</w:t>
      </w:r>
    </w:p>
    <w:p w14:paraId="4689EDC5" w14:textId="4BE0DB86" w:rsidR="0090182E" w:rsidRDefault="00447949" w:rsidP="00447949">
      <w:pPr>
        <w:pStyle w:val="Heading2"/>
        <w:rPr>
          <w:rStyle w:val="eop"/>
          <w:rFonts w:cs="Arial"/>
        </w:rPr>
      </w:pPr>
      <w:r w:rsidRPr="00447949">
        <w:rPr>
          <w:rStyle w:val="normaltextrun"/>
          <w:rFonts w:cs="Arial"/>
        </w:rPr>
        <w:t xml:space="preserve">Näkymät </w:t>
      </w:r>
      <w:r w:rsidR="00511E61" w:rsidRPr="00447949">
        <w:rPr>
          <w:rStyle w:val="normaltextrun"/>
          <w:rFonts w:cs="Arial"/>
        </w:rPr>
        <w:t>s</w:t>
      </w:r>
      <w:r w:rsidR="0090182E" w:rsidRPr="00447949">
        <w:rPr>
          <w:rStyle w:val="normaltextrun"/>
          <w:rFonts w:cs="Arial"/>
        </w:rPr>
        <w:t>ivusto</w:t>
      </w:r>
      <w:r w:rsidR="00511E61" w:rsidRPr="00447949">
        <w:rPr>
          <w:rStyle w:val="normaltextrun"/>
          <w:rFonts w:cs="Arial"/>
        </w:rPr>
        <w:t>sta</w:t>
      </w:r>
      <w:r w:rsidR="0090182E" w:rsidRPr="00447949">
        <w:rPr>
          <w:rStyle w:val="normaltextrun"/>
          <w:rFonts w:cs="Arial"/>
        </w:rPr>
        <w:t xml:space="preserve"> eri päätelaitteilla (puhelin, tabletti, pöytäkone) </w:t>
      </w:r>
      <w:r w:rsidR="0090182E" w:rsidRPr="00447949">
        <w:rPr>
          <w:rStyle w:val="eop"/>
          <w:rFonts w:cs="Arial"/>
        </w:rPr>
        <w:t> </w:t>
      </w:r>
    </w:p>
    <w:p w14:paraId="7786F45C" w14:textId="0F59610A" w:rsidR="00C50B8C" w:rsidRPr="00491198" w:rsidRDefault="00C50B8C" w:rsidP="00C50B8C">
      <w:pPr>
        <w:rPr>
          <w:b/>
          <w:bCs/>
        </w:rPr>
      </w:pPr>
      <w:r w:rsidRPr="00491198">
        <w:rPr>
          <w:b/>
          <w:bCs/>
        </w:rPr>
        <w:t>etusivu</w:t>
      </w:r>
    </w:p>
    <w:p w14:paraId="71E0A739" w14:textId="555DF713" w:rsidR="00356AFC" w:rsidRPr="00491198" w:rsidRDefault="002F4BC7" w:rsidP="002F4BC7">
      <w:pPr>
        <w:rPr>
          <w:b/>
          <w:bCs/>
        </w:rPr>
      </w:pPr>
      <w:r w:rsidRPr="00491198">
        <w:rPr>
          <w:b/>
          <w:bCs/>
        </w:rPr>
        <w:t>mobiili pysty</w:t>
      </w:r>
    </w:p>
    <w:p w14:paraId="49DE3AE3" w14:textId="6B5E93E7" w:rsidR="00FA759B" w:rsidRDefault="00FA759B" w:rsidP="002F4BC7">
      <w:r>
        <w:t xml:space="preserve">navigointi on sivun ylälaidassa </w:t>
      </w:r>
      <w:proofErr w:type="spellStart"/>
      <w:r>
        <w:t>keskelllä</w:t>
      </w:r>
      <w:proofErr w:type="spellEnd"/>
      <w:r>
        <w:t>. linkit ovat allekkain</w:t>
      </w:r>
      <w:r w:rsidR="002C2BD1">
        <w:t xml:space="preserve">. fontti on </w:t>
      </w:r>
      <w:proofErr w:type="spellStart"/>
      <w:r w:rsidR="00A208B0">
        <w:t>roboto</w:t>
      </w:r>
      <w:proofErr w:type="spellEnd"/>
      <w:r w:rsidR="002C2BD1">
        <w:t xml:space="preserve"> ja väri sininen</w:t>
      </w:r>
      <w:r w:rsidR="00516DFD">
        <w:t xml:space="preserve"> koko 1 </w:t>
      </w:r>
      <w:proofErr w:type="spellStart"/>
      <w:r w:rsidR="00516DFD">
        <w:t>vw</w:t>
      </w:r>
      <w:proofErr w:type="spellEnd"/>
    </w:p>
    <w:p w14:paraId="7E3ADA55" w14:textId="7F63B657" w:rsidR="002C2BD1" w:rsidRDefault="004B2F7F" w:rsidP="002F4BC7">
      <w:r>
        <w:t xml:space="preserve">Otsikko on navigoinnin alla, </w:t>
      </w:r>
      <w:r w:rsidR="00B27E3E">
        <w:t xml:space="preserve">keskellä. </w:t>
      </w:r>
      <w:r w:rsidR="00B67844">
        <w:t xml:space="preserve">Fontti on </w:t>
      </w:r>
      <w:proofErr w:type="spellStart"/>
      <w:r w:rsidR="00E14FDE">
        <w:t>Roboto</w:t>
      </w:r>
      <w:proofErr w:type="spellEnd"/>
      <w:r w:rsidR="00E14FDE">
        <w:t xml:space="preserve"> </w:t>
      </w:r>
      <w:proofErr w:type="spellStart"/>
      <w:r w:rsidR="00E14FDE">
        <w:t>Slab</w:t>
      </w:r>
      <w:proofErr w:type="spellEnd"/>
      <w:r w:rsidR="00900C3F">
        <w:t xml:space="preserve"> väri on musta</w:t>
      </w:r>
      <w:r w:rsidR="00B53C39">
        <w:t xml:space="preserve"> ja koko on 5vw</w:t>
      </w:r>
    </w:p>
    <w:p w14:paraId="2A145D60" w14:textId="45EBF97D" w:rsidR="00F43BFB" w:rsidRDefault="00614933" w:rsidP="002F4BC7">
      <w:r>
        <w:t>Otsikon alla on Kuva. Kuvan koko on</w:t>
      </w:r>
      <w:r w:rsidR="00B74750">
        <w:t xml:space="preserve"> leveys </w:t>
      </w:r>
      <w:proofErr w:type="gramStart"/>
      <w:r w:rsidR="00B74750">
        <w:t>90</w:t>
      </w:r>
      <w:r w:rsidR="00BA0D12">
        <w:t>%</w:t>
      </w:r>
      <w:proofErr w:type="gramEnd"/>
      <w:r w:rsidR="00BA0D12">
        <w:t xml:space="preserve"> kuva on keskitetty</w:t>
      </w:r>
    </w:p>
    <w:p w14:paraId="78C92C16" w14:textId="6508159A" w:rsidR="000B7851" w:rsidRDefault="00314C67" w:rsidP="002F4BC7">
      <w:r>
        <w:t xml:space="preserve">Kuvan alla on </w:t>
      </w:r>
      <w:r w:rsidR="00333FC9">
        <w:t>sisältöteksti</w:t>
      </w:r>
      <w:r w:rsidR="00C50B8C">
        <w:t xml:space="preserve">. </w:t>
      </w:r>
      <w:r w:rsidR="00C50B8C">
        <w:t xml:space="preserve">fontti on </w:t>
      </w:r>
      <w:proofErr w:type="spellStart"/>
      <w:r w:rsidR="00C50B8C">
        <w:t>Roboto</w:t>
      </w:r>
      <w:proofErr w:type="spellEnd"/>
      <w:r w:rsidR="00C50B8C">
        <w:t xml:space="preserve"> väri on musta ja fontin koko on oletus, </w:t>
      </w:r>
      <w:r w:rsidR="00333FC9">
        <w:t xml:space="preserve"> </w:t>
      </w:r>
    </w:p>
    <w:p w14:paraId="6BEDF21E" w14:textId="77777777" w:rsidR="00C50B8C" w:rsidRDefault="00C50B8C" w:rsidP="002F4BC7"/>
    <w:p w14:paraId="5CCF4976" w14:textId="2ACA176A" w:rsidR="00C50B8C" w:rsidRPr="00491198" w:rsidRDefault="00C50B8C" w:rsidP="00C50B8C">
      <w:pPr>
        <w:rPr>
          <w:b/>
          <w:bCs/>
        </w:rPr>
      </w:pPr>
      <w:r w:rsidRPr="00491198">
        <w:rPr>
          <w:b/>
          <w:bCs/>
        </w:rPr>
        <w:t xml:space="preserve">mobiili </w:t>
      </w:r>
      <w:r w:rsidRPr="00491198">
        <w:rPr>
          <w:b/>
          <w:bCs/>
        </w:rPr>
        <w:t>vaaka</w:t>
      </w:r>
    </w:p>
    <w:p w14:paraId="17420CCF" w14:textId="05F1942A" w:rsidR="00C50B8C" w:rsidRDefault="00C50B8C" w:rsidP="00C50B8C">
      <w:r>
        <w:t xml:space="preserve">navigointi on sivun ylälaidassa </w:t>
      </w:r>
      <w:proofErr w:type="spellStart"/>
      <w:r>
        <w:t>keskelllä</w:t>
      </w:r>
      <w:proofErr w:type="spellEnd"/>
      <w:r>
        <w:t xml:space="preserve">. linkit ovat </w:t>
      </w:r>
      <w:r>
        <w:t>vierekkäin</w:t>
      </w:r>
      <w:r>
        <w:t xml:space="preserve">. fontti on </w:t>
      </w:r>
      <w:proofErr w:type="spellStart"/>
      <w:r w:rsidR="00A208B0">
        <w:t>roboto</w:t>
      </w:r>
      <w:proofErr w:type="spellEnd"/>
      <w:r w:rsidR="00A208B0">
        <w:t xml:space="preserve"> </w:t>
      </w:r>
      <w:r>
        <w:t xml:space="preserve">ja väri sininen koko 1 </w:t>
      </w:r>
      <w:proofErr w:type="spellStart"/>
      <w:r>
        <w:t>vw</w:t>
      </w:r>
      <w:proofErr w:type="spellEnd"/>
    </w:p>
    <w:p w14:paraId="5BF22BFA" w14:textId="77777777" w:rsidR="00C50B8C" w:rsidRDefault="00C50B8C" w:rsidP="00C50B8C">
      <w:r>
        <w:t xml:space="preserve">Otsikko on navigoinnin alla, keskellä.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väri on musta ja koko on 5vw</w:t>
      </w:r>
    </w:p>
    <w:p w14:paraId="748DFA4C" w14:textId="77777777" w:rsidR="00C50B8C" w:rsidRDefault="00C50B8C" w:rsidP="00C50B8C">
      <w:r>
        <w:t xml:space="preserve">Otsikon alla on Kuva. Kuvan koko on leveys </w:t>
      </w:r>
      <w:proofErr w:type="gramStart"/>
      <w:r>
        <w:t>90%</w:t>
      </w:r>
      <w:proofErr w:type="gramEnd"/>
      <w:r>
        <w:t xml:space="preserve"> kuva on keskitetty</w:t>
      </w:r>
    </w:p>
    <w:p w14:paraId="05C825B5" w14:textId="77777777" w:rsidR="00C50B8C" w:rsidRDefault="00C50B8C" w:rsidP="00C50B8C">
      <w:r>
        <w:t xml:space="preserve">Kuvan alla on sisältöteksti. fontti on </w:t>
      </w:r>
      <w:proofErr w:type="spellStart"/>
      <w:r>
        <w:t>Roboto</w:t>
      </w:r>
      <w:proofErr w:type="spellEnd"/>
      <w:r>
        <w:t xml:space="preserve"> väri on musta ja fontin koko on oletus,  </w:t>
      </w:r>
    </w:p>
    <w:p w14:paraId="1C336076" w14:textId="77777777" w:rsidR="00271100" w:rsidRPr="002F4BC7" w:rsidRDefault="00271100" w:rsidP="00C50B8C"/>
    <w:p w14:paraId="7DC07ED9" w14:textId="4F2A0172" w:rsidR="00C50B8C" w:rsidRPr="00491198" w:rsidRDefault="000B7851" w:rsidP="002F4BC7">
      <w:pPr>
        <w:rPr>
          <w:b/>
          <w:bCs/>
        </w:rPr>
      </w:pPr>
      <w:r w:rsidRPr="00491198">
        <w:rPr>
          <w:b/>
          <w:bCs/>
        </w:rPr>
        <w:t>Pöytäkone</w:t>
      </w:r>
    </w:p>
    <w:p w14:paraId="51811BC4" w14:textId="3450CCA9" w:rsidR="000B7851" w:rsidRDefault="000B7851" w:rsidP="002F4BC7">
      <w:r>
        <w:t>Navigointi on sivu</w:t>
      </w:r>
      <w:r w:rsidR="00A7251D">
        <w:t>n</w:t>
      </w:r>
      <w:r>
        <w:t xml:space="preserve"> vasemmassa </w:t>
      </w:r>
      <w:r w:rsidR="00657A05">
        <w:t>ylä</w:t>
      </w:r>
      <w:r>
        <w:t xml:space="preserve">laidassa. linkit ovat allekkain </w:t>
      </w:r>
      <w:r w:rsidR="00657A05">
        <w:t xml:space="preserve">koko on 1 </w:t>
      </w:r>
      <w:proofErr w:type="spellStart"/>
      <w:r w:rsidR="00657A05">
        <w:t>vw</w:t>
      </w:r>
      <w:proofErr w:type="spellEnd"/>
    </w:p>
    <w:p w14:paraId="58DCE68A" w14:textId="69813D39" w:rsidR="00657A05" w:rsidRDefault="00A7251D" w:rsidP="002F4BC7">
      <w:r>
        <w:t>Kuva on sivun vasemmassa laidassa navigoinnin alla. kuvan koko on leveys</w:t>
      </w:r>
      <w:r w:rsidR="006E6760">
        <w:t xml:space="preserve"> </w:t>
      </w:r>
      <w:proofErr w:type="gramStart"/>
      <w:r w:rsidR="006E6760">
        <w:t>30%</w:t>
      </w:r>
      <w:proofErr w:type="gramEnd"/>
    </w:p>
    <w:p w14:paraId="07FABEB2" w14:textId="22FF2D21" w:rsidR="00D15D88" w:rsidRDefault="00D15D88" w:rsidP="002F4BC7">
      <w:r>
        <w:t>Otsikko on sivun oikeassa ylälaidassa</w:t>
      </w:r>
      <w:r w:rsidR="00D23BA6">
        <w:t xml:space="preserve">. Fontti on </w:t>
      </w:r>
      <w:proofErr w:type="spellStart"/>
      <w:r w:rsidR="00D23BA6">
        <w:t>Roboto</w:t>
      </w:r>
      <w:proofErr w:type="spellEnd"/>
      <w:r w:rsidR="00D23BA6">
        <w:t xml:space="preserve"> </w:t>
      </w:r>
      <w:proofErr w:type="spellStart"/>
      <w:r w:rsidR="00D23BA6">
        <w:t>Slab</w:t>
      </w:r>
      <w:proofErr w:type="spellEnd"/>
      <w:r w:rsidR="00D23BA6">
        <w:t>, väri musta ja koko 5vw</w:t>
      </w:r>
    </w:p>
    <w:p w14:paraId="59AC5810" w14:textId="0FF9F302" w:rsidR="00744114" w:rsidRPr="00744114" w:rsidRDefault="00626D86" w:rsidP="002F4BC7">
      <w:r>
        <w:lastRenderedPageBreak/>
        <w:t>Kuvan</w:t>
      </w:r>
      <w:r w:rsidR="00D23BA6">
        <w:t xml:space="preserve"> alla </w:t>
      </w:r>
      <w:proofErr w:type="gramStart"/>
      <w:r w:rsidR="00D23BA6">
        <w:t xml:space="preserve">on sisältöteksti </w:t>
      </w:r>
      <w:r w:rsidR="00FE43DD">
        <w:t>Fontti on</w:t>
      </w:r>
      <w:proofErr w:type="gramEnd"/>
      <w:r w:rsidR="00FE43DD">
        <w:t xml:space="preserve"> </w:t>
      </w:r>
      <w:proofErr w:type="spellStart"/>
      <w:r w:rsidR="00FE43DD">
        <w:t>Roboto</w:t>
      </w:r>
      <w:proofErr w:type="spellEnd"/>
      <w:r w:rsidR="00FE43DD">
        <w:t>, väri musta ja fontin koko oletus.</w:t>
      </w:r>
    </w:p>
    <w:p w14:paraId="2259D1E2" w14:textId="40B273BA" w:rsidR="00447949" w:rsidRDefault="00447949" w:rsidP="00447949"/>
    <w:p w14:paraId="4872909E" w14:textId="2F75E47D" w:rsidR="00491198" w:rsidRPr="00491198" w:rsidRDefault="00491198" w:rsidP="00447949">
      <w:pPr>
        <w:rPr>
          <w:b/>
          <w:bCs/>
        </w:rPr>
      </w:pPr>
      <w:r w:rsidRPr="00491198">
        <w:rPr>
          <w:b/>
          <w:bCs/>
        </w:rPr>
        <w:t>Osaaminen</w:t>
      </w:r>
    </w:p>
    <w:p w14:paraId="0DAE7824" w14:textId="224CCD62" w:rsidR="00491198" w:rsidRDefault="00491198" w:rsidP="00447949">
      <w:pPr>
        <w:rPr>
          <w:b/>
          <w:bCs/>
        </w:rPr>
      </w:pPr>
      <w:r w:rsidRPr="00491198">
        <w:rPr>
          <w:b/>
          <w:bCs/>
        </w:rPr>
        <w:t>Mobiili pysty</w:t>
      </w:r>
    </w:p>
    <w:p w14:paraId="0B9DD763" w14:textId="7B50EF92" w:rsidR="009C6A45" w:rsidRDefault="009C6A45" w:rsidP="009C6A45">
      <w:r>
        <w:t xml:space="preserve">navigointi on sivun ylälaidassa </w:t>
      </w:r>
      <w:proofErr w:type="spellStart"/>
      <w:r>
        <w:t>keskelllä</w:t>
      </w:r>
      <w:proofErr w:type="spellEnd"/>
      <w:r>
        <w:t xml:space="preserve">. linkit ovat allekkain. fontti on </w:t>
      </w:r>
      <w:proofErr w:type="spellStart"/>
      <w:r>
        <w:t>r</w:t>
      </w:r>
      <w:r w:rsidR="00A208B0">
        <w:t>oboto</w:t>
      </w:r>
      <w:proofErr w:type="spellEnd"/>
      <w:r>
        <w:t xml:space="preserve"> ja väri sininen koko 1 </w:t>
      </w:r>
      <w:proofErr w:type="spellStart"/>
      <w:r>
        <w:t>vw</w:t>
      </w:r>
      <w:proofErr w:type="spellEnd"/>
    </w:p>
    <w:p w14:paraId="415C9E5F" w14:textId="77777777" w:rsidR="009C6A45" w:rsidRDefault="009C6A45" w:rsidP="009C6A45">
      <w:r>
        <w:t xml:space="preserve">Otsikko on navigoinnin alla, keskellä.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väri on musta ja koko on 5vw</w:t>
      </w:r>
    </w:p>
    <w:p w14:paraId="0E009575" w14:textId="52FE3948" w:rsidR="009C6A45" w:rsidRDefault="009C6A45" w:rsidP="009C6A45">
      <w:r>
        <w:t>Otsiko</w:t>
      </w:r>
      <w:r>
        <w:t xml:space="preserve">n alla on sisältöteksti. fontti on </w:t>
      </w:r>
      <w:proofErr w:type="spellStart"/>
      <w:r>
        <w:t>Roboto</w:t>
      </w:r>
      <w:proofErr w:type="spellEnd"/>
      <w:r>
        <w:t xml:space="preserve"> väri on musta ja fontin koko on oletus,  </w:t>
      </w:r>
    </w:p>
    <w:p w14:paraId="27658B7E" w14:textId="77777777" w:rsidR="00744114" w:rsidRPr="00491198" w:rsidRDefault="00744114" w:rsidP="00744114">
      <w:pPr>
        <w:rPr>
          <w:b/>
          <w:bCs/>
        </w:rPr>
      </w:pPr>
      <w:r w:rsidRPr="00491198">
        <w:rPr>
          <w:b/>
          <w:bCs/>
        </w:rPr>
        <w:t>mobiili vaaka</w:t>
      </w:r>
    </w:p>
    <w:p w14:paraId="7DA53A89" w14:textId="22FDC75D" w:rsidR="00744114" w:rsidRDefault="00744114" w:rsidP="00744114">
      <w:r>
        <w:t xml:space="preserve">navigointi on sivun ylälaidassa </w:t>
      </w:r>
      <w:proofErr w:type="spellStart"/>
      <w:r>
        <w:t>keskelllä</w:t>
      </w:r>
      <w:proofErr w:type="spellEnd"/>
      <w:r>
        <w:t xml:space="preserve">. linkit ovat vierekkäin. fontti on </w:t>
      </w:r>
      <w:proofErr w:type="spellStart"/>
      <w:r w:rsidR="00A208B0">
        <w:t>roboto</w:t>
      </w:r>
      <w:proofErr w:type="spellEnd"/>
      <w:r>
        <w:t xml:space="preserve"> ja väri sininen koko 1 </w:t>
      </w:r>
      <w:proofErr w:type="spellStart"/>
      <w:r>
        <w:t>vw</w:t>
      </w:r>
      <w:proofErr w:type="spellEnd"/>
    </w:p>
    <w:p w14:paraId="46C39656" w14:textId="77777777" w:rsidR="00744114" w:rsidRDefault="00744114" w:rsidP="00744114">
      <w:r>
        <w:t xml:space="preserve">Otsikko on navigoinnin alla, keskellä.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väri on musta ja koko on 5vw</w:t>
      </w:r>
    </w:p>
    <w:p w14:paraId="2789867D" w14:textId="6D5777E1" w:rsidR="00744114" w:rsidRDefault="00744114" w:rsidP="00744114">
      <w:r>
        <w:t>Otsikon</w:t>
      </w:r>
      <w:r>
        <w:t xml:space="preserve"> alla on sisältöteksti. fontti on </w:t>
      </w:r>
      <w:proofErr w:type="spellStart"/>
      <w:r>
        <w:t>Roboto</w:t>
      </w:r>
      <w:proofErr w:type="spellEnd"/>
      <w:r>
        <w:t xml:space="preserve"> väri on musta ja fontin koko on oletus,  </w:t>
      </w:r>
    </w:p>
    <w:p w14:paraId="00B7D4A6" w14:textId="4D4E667C" w:rsidR="00744114" w:rsidRDefault="00626D86" w:rsidP="009C6A45">
      <w:r>
        <w:rPr>
          <w:b/>
          <w:bCs/>
        </w:rPr>
        <w:t>Pöytäkone</w:t>
      </w:r>
    </w:p>
    <w:p w14:paraId="4EC11704" w14:textId="09414BE2" w:rsidR="00626D86" w:rsidRDefault="00626D86" w:rsidP="009C6A45">
      <w:r>
        <w:t xml:space="preserve">Navigointi on sivun vasemmassa laidassa. </w:t>
      </w:r>
      <w:r w:rsidR="00C73830">
        <w:t xml:space="preserve">linkit ovat allekkain fontti on </w:t>
      </w:r>
      <w:proofErr w:type="spellStart"/>
      <w:r w:rsidR="00A208B0">
        <w:t>roboto</w:t>
      </w:r>
      <w:proofErr w:type="spellEnd"/>
      <w:r w:rsidR="00C73830">
        <w:t xml:space="preserve">, väri sininen ja koko 1 </w:t>
      </w:r>
      <w:proofErr w:type="spellStart"/>
      <w:r w:rsidR="00C73830">
        <w:t>vw</w:t>
      </w:r>
      <w:proofErr w:type="spellEnd"/>
      <w:r w:rsidR="0091780A">
        <w:t xml:space="preserve"> </w:t>
      </w:r>
    </w:p>
    <w:p w14:paraId="529025F6" w14:textId="5FEFC8B7" w:rsidR="0091780A" w:rsidRDefault="0091780A" w:rsidP="009C6A45">
      <w:r>
        <w:t>Otsikko on sivun oikeassa yläreunassa</w:t>
      </w:r>
      <w:r w:rsidR="00A208B0">
        <w:t xml:space="preserve">. Fontti on </w:t>
      </w:r>
      <w:proofErr w:type="spellStart"/>
      <w:r w:rsidR="00A208B0">
        <w:t>roboto</w:t>
      </w:r>
      <w:proofErr w:type="spellEnd"/>
      <w:r w:rsidR="00A208B0">
        <w:t xml:space="preserve"> </w:t>
      </w:r>
      <w:proofErr w:type="spellStart"/>
      <w:r w:rsidR="00A208B0">
        <w:t>slab</w:t>
      </w:r>
      <w:proofErr w:type="spellEnd"/>
      <w:r w:rsidR="00B970C7">
        <w:t>, väri musta ja koko 5vw</w:t>
      </w:r>
    </w:p>
    <w:p w14:paraId="08CD8624" w14:textId="51767D61" w:rsidR="00B970C7" w:rsidRPr="00626D86" w:rsidRDefault="00B970C7" w:rsidP="009C6A45">
      <w:r>
        <w:t xml:space="preserve">Otsikon alla on sisältöteksti. fontti on </w:t>
      </w:r>
      <w:proofErr w:type="spellStart"/>
      <w:r w:rsidR="00FC4FDC">
        <w:t>roboto</w:t>
      </w:r>
      <w:proofErr w:type="spellEnd"/>
      <w:r w:rsidR="00FC4FDC">
        <w:t>, väri musta ja koko oletus.</w:t>
      </w:r>
    </w:p>
    <w:p w14:paraId="1B54A62E" w14:textId="33C5478F" w:rsidR="00491198" w:rsidRDefault="00C33EDC" w:rsidP="00447949">
      <w:pPr>
        <w:rPr>
          <w:b/>
          <w:bCs/>
        </w:rPr>
      </w:pPr>
      <w:r>
        <w:rPr>
          <w:b/>
          <w:bCs/>
        </w:rPr>
        <w:t>Enemmän Minusta</w:t>
      </w:r>
    </w:p>
    <w:p w14:paraId="3B8BF0AC" w14:textId="77777777" w:rsidR="00C33EDC" w:rsidRPr="00491198" w:rsidRDefault="00C33EDC" w:rsidP="00C33EDC">
      <w:pPr>
        <w:rPr>
          <w:b/>
          <w:bCs/>
        </w:rPr>
      </w:pPr>
      <w:r w:rsidRPr="00491198">
        <w:rPr>
          <w:b/>
          <w:bCs/>
        </w:rPr>
        <w:t>mobiili pysty</w:t>
      </w:r>
    </w:p>
    <w:p w14:paraId="029CDD5D" w14:textId="77777777" w:rsidR="00C33EDC" w:rsidRDefault="00C33EDC" w:rsidP="00C33EDC">
      <w:r>
        <w:t xml:space="preserve">navigointi on sivun ylälaidassa </w:t>
      </w:r>
      <w:proofErr w:type="spellStart"/>
      <w:r>
        <w:t>keskelllä</w:t>
      </w:r>
      <w:proofErr w:type="spellEnd"/>
      <w:r>
        <w:t xml:space="preserve">. linkit ovat allekkain. fontti on </w:t>
      </w:r>
      <w:proofErr w:type="spellStart"/>
      <w:r>
        <w:t>roboto</w:t>
      </w:r>
      <w:proofErr w:type="spellEnd"/>
      <w:r>
        <w:t xml:space="preserve"> ja väri sininen koko 1 </w:t>
      </w:r>
      <w:proofErr w:type="spellStart"/>
      <w:r>
        <w:t>vw</w:t>
      </w:r>
      <w:proofErr w:type="spellEnd"/>
    </w:p>
    <w:p w14:paraId="56E4FB52" w14:textId="77777777" w:rsidR="00C33EDC" w:rsidRDefault="00C33EDC" w:rsidP="00C33EDC">
      <w:r>
        <w:t xml:space="preserve">Otsikko on navigoinnin alla, keskellä.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väri on musta ja koko on 5vw</w:t>
      </w:r>
    </w:p>
    <w:p w14:paraId="298A5E05" w14:textId="77777777" w:rsidR="00C33EDC" w:rsidRDefault="00C33EDC" w:rsidP="00C33EDC">
      <w:r>
        <w:t xml:space="preserve">Otsikon alla on Kuva. Kuvan koko on leveys </w:t>
      </w:r>
      <w:proofErr w:type="gramStart"/>
      <w:r>
        <w:t>90%</w:t>
      </w:r>
      <w:proofErr w:type="gramEnd"/>
      <w:r>
        <w:t xml:space="preserve"> kuva on keskitetty</w:t>
      </w:r>
    </w:p>
    <w:p w14:paraId="3C45BF82" w14:textId="77777777" w:rsidR="00C33EDC" w:rsidRDefault="00C33EDC" w:rsidP="00C33EDC">
      <w:r>
        <w:t xml:space="preserve">Kuvan alla on sisältöteksti. fontti on </w:t>
      </w:r>
      <w:proofErr w:type="spellStart"/>
      <w:r>
        <w:t>Roboto</w:t>
      </w:r>
      <w:proofErr w:type="spellEnd"/>
      <w:r>
        <w:t xml:space="preserve"> väri on musta ja fontin koko on oletus,  </w:t>
      </w:r>
    </w:p>
    <w:p w14:paraId="5AD0A1F6" w14:textId="77777777" w:rsidR="00C33EDC" w:rsidRDefault="00C33EDC" w:rsidP="00C33EDC"/>
    <w:p w14:paraId="10E23C00" w14:textId="77777777" w:rsidR="00C33EDC" w:rsidRPr="00491198" w:rsidRDefault="00C33EDC" w:rsidP="00C33EDC">
      <w:pPr>
        <w:rPr>
          <w:b/>
          <w:bCs/>
        </w:rPr>
      </w:pPr>
      <w:r w:rsidRPr="00491198">
        <w:rPr>
          <w:b/>
          <w:bCs/>
        </w:rPr>
        <w:t>mobiili vaaka</w:t>
      </w:r>
    </w:p>
    <w:p w14:paraId="5224997A" w14:textId="77777777" w:rsidR="00C33EDC" w:rsidRDefault="00C33EDC" w:rsidP="00C33EDC">
      <w:r>
        <w:t xml:space="preserve">navigointi on sivun ylälaidassa </w:t>
      </w:r>
      <w:proofErr w:type="spellStart"/>
      <w:r>
        <w:t>keskelllä</w:t>
      </w:r>
      <w:proofErr w:type="spellEnd"/>
      <w:r>
        <w:t xml:space="preserve">. linkit ovat vierekkäin. fontti on </w:t>
      </w:r>
      <w:proofErr w:type="spellStart"/>
      <w:r>
        <w:t>roboto</w:t>
      </w:r>
      <w:proofErr w:type="spellEnd"/>
      <w:r>
        <w:t xml:space="preserve"> ja väri sininen koko 1 </w:t>
      </w:r>
      <w:proofErr w:type="spellStart"/>
      <w:r>
        <w:t>vw</w:t>
      </w:r>
      <w:proofErr w:type="spellEnd"/>
    </w:p>
    <w:p w14:paraId="6120B01D" w14:textId="77777777" w:rsidR="00C33EDC" w:rsidRDefault="00C33EDC" w:rsidP="00C33EDC">
      <w:r>
        <w:t xml:space="preserve">Otsikko on navigoinnin alla, keskellä.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 väri on musta ja koko on 5vw</w:t>
      </w:r>
    </w:p>
    <w:p w14:paraId="3E113DB9" w14:textId="77777777" w:rsidR="00C33EDC" w:rsidRDefault="00C33EDC" w:rsidP="00C33EDC">
      <w:r>
        <w:t xml:space="preserve">Otsikon alla on Kuva. Kuvan koko on leveys </w:t>
      </w:r>
      <w:proofErr w:type="gramStart"/>
      <w:r>
        <w:t>90%</w:t>
      </w:r>
      <w:proofErr w:type="gramEnd"/>
      <w:r>
        <w:t xml:space="preserve"> kuva on keskitetty</w:t>
      </w:r>
    </w:p>
    <w:p w14:paraId="3679BF58" w14:textId="77777777" w:rsidR="00C33EDC" w:rsidRDefault="00C33EDC" w:rsidP="00C33EDC">
      <w:r>
        <w:t xml:space="preserve">Kuvan alla on sisältöteksti. fontti on </w:t>
      </w:r>
      <w:proofErr w:type="spellStart"/>
      <w:r>
        <w:t>Roboto</w:t>
      </w:r>
      <w:proofErr w:type="spellEnd"/>
      <w:r>
        <w:t xml:space="preserve"> väri on musta ja fontin koko on oletus,  </w:t>
      </w:r>
    </w:p>
    <w:p w14:paraId="77AE6456" w14:textId="77777777" w:rsidR="00C33EDC" w:rsidRPr="002F4BC7" w:rsidRDefault="00C33EDC" w:rsidP="00C33EDC"/>
    <w:p w14:paraId="784C417B" w14:textId="77777777" w:rsidR="00C33EDC" w:rsidRPr="00491198" w:rsidRDefault="00C33EDC" w:rsidP="00C33EDC">
      <w:pPr>
        <w:rPr>
          <w:b/>
          <w:bCs/>
        </w:rPr>
      </w:pPr>
      <w:r w:rsidRPr="00491198">
        <w:rPr>
          <w:b/>
          <w:bCs/>
        </w:rPr>
        <w:t>Pöytäkone</w:t>
      </w:r>
    </w:p>
    <w:p w14:paraId="207910D5" w14:textId="77777777" w:rsidR="00C33EDC" w:rsidRDefault="00C33EDC" w:rsidP="00C33EDC">
      <w:r>
        <w:t xml:space="preserve">Navigointi on sivun vasemmassa ylälaidassa. linkit ovat allekkain koko on 1 </w:t>
      </w:r>
      <w:proofErr w:type="spellStart"/>
      <w:r>
        <w:t>vw</w:t>
      </w:r>
      <w:proofErr w:type="spellEnd"/>
    </w:p>
    <w:p w14:paraId="5F878CAD" w14:textId="77777777" w:rsidR="00C33EDC" w:rsidRDefault="00C33EDC" w:rsidP="00C33EDC">
      <w:r>
        <w:t xml:space="preserve">Kuva on sivun vasemmassa laidassa navigoinnin alla. kuvan koko on leveys </w:t>
      </w:r>
      <w:proofErr w:type="gramStart"/>
      <w:r>
        <w:t>30%</w:t>
      </w:r>
      <w:proofErr w:type="gramEnd"/>
    </w:p>
    <w:p w14:paraId="6E2CA5C2" w14:textId="77777777" w:rsidR="00C33EDC" w:rsidRDefault="00C33EDC" w:rsidP="00C33EDC">
      <w:r>
        <w:t xml:space="preserve">Otsikko on sivun oikeassa ylälaidassa. Fontti on 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>, väri musta ja koko 5vw</w:t>
      </w:r>
    </w:p>
    <w:p w14:paraId="4FE91308" w14:textId="77777777" w:rsidR="00C33EDC" w:rsidRPr="00C33EDC" w:rsidRDefault="00C33EDC" w:rsidP="00447949"/>
    <w:p w14:paraId="34736620" w14:textId="349EAB26" w:rsidR="0090182E" w:rsidRPr="00447949" w:rsidRDefault="0090182E" w:rsidP="00447949">
      <w:pPr>
        <w:pStyle w:val="Heading2"/>
        <w:rPr>
          <w:rStyle w:val="eop"/>
          <w:rFonts w:cs="Arial"/>
        </w:rPr>
      </w:pPr>
      <w:r w:rsidRPr="00447949">
        <w:rPr>
          <w:rStyle w:val="normaltextrun"/>
          <w:rFonts w:cs="Arial"/>
        </w:rPr>
        <w:t>Typografia: tekstien fontit, koot ja värit </w:t>
      </w:r>
      <w:r w:rsidRPr="00447949">
        <w:rPr>
          <w:rStyle w:val="eop"/>
          <w:rFonts w:cs="Arial"/>
        </w:rPr>
        <w:t> </w:t>
      </w:r>
    </w:p>
    <w:p w14:paraId="4618A58C" w14:textId="019B6588" w:rsidR="00447949" w:rsidRPr="00447949" w:rsidRDefault="0074498E" w:rsidP="00447949">
      <w:r>
        <w:t>Sivuston</w:t>
      </w:r>
      <w:r w:rsidR="00CA40C6">
        <w:t xml:space="preserve"> </w:t>
      </w:r>
      <w:r w:rsidR="007A5E1B">
        <w:t>fontti on</w:t>
      </w:r>
      <w:r>
        <w:t xml:space="preserve"> </w:t>
      </w:r>
      <w:proofErr w:type="spellStart"/>
      <w:r w:rsidR="00E14FDE">
        <w:t>Roboto</w:t>
      </w:r>
      <w:proofErr w:type="spellEnd"/>
      <w:r w:rsidR="007A5E1B">
        <w:t xml:space="preserve"> </w:t>
      </w:r>
      <w:r>
        <w:t xml:space="preserve">väri on </w:t>
      </w:r>
      <w:r w:rsidR="007A5E1B">
        <w:t>musta ja</w:t>
      </w:r>
      <w:r>
        <w:t xml:space="preserve"> fontin koko on</w:t>
      </w:r>
      <w:r w:rsidR="007A5E1B">
        <w:t xml:space="preserve"> oletus</w:t>
      </w:r>
      <w:r w:rsidR="00BE755A">
        <w:t xml:space="preserve">, </w:t>
      </w:r>
    </w:p>
    <w:p w14:paraId="2C859426" w14:textId="26970120" w:rsidR="00447949" w:rsidRPr="00447949" w:rsidRDefault="00447949" w:rsidP="00447949"/>
    <w:p w14:paraId="06DDF136" w14:textId="77777777" w:rsidR="0090182E" w:rsidRDefault="0090182E" w:rsidP="0090182E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</w:rPr>
        <w:t> </w:t>
      </w:r>
    </w:p>
    <w:p w14:paraId="1AA054C7" w14:textId="7D55772D" w:rsidR="0090182E" w:rsidRDefault="0090182E" w:rsidP="0090182E">
      <w:pPr>
        <w:pStyle w:val="paragraph"/>
        <w:textAlignment w:val="baseline"/>
      </w:pPr>
    </w:p>
    <w:p w14:paraId="1954821E" w14:textId="22DBAD67" w:rsidR="00437901" w:rsidRPr="00437901" w:rsidRDefault="0090182E" w:rsidP="00447949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</w:rPr>
        <w:t> </w:t>
      </w:r>
    </w:p>
    <w:p w14:paraId="22E09B73" w14:textId="77777777" w:rsidR="00437901" w:rsidRPr="00CD4014" w:rsidRDefault="00437901" w:rsidP="00437901"/>
    <w:sectPr w:rsidR="00437901" w:rsidRPr="00CD4014" w:rsidSect="00F7318F">
      <w:headerReference w:type="default" r:id="rId21"/>
      <w:headerReference w:type="first" r:id="rId22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DFF28" w14:textId="77777777" w:rsidR="00C2693B" w:rsidRDefault="00C2693B" w:rsidP="000A11A9">
      <w:pPr>
        <w:spacing w:line="240" w:lineRule="auto"/>
      </w:pPr>
      <w:r>
        <w:separator/>
      </w:r>
    </w:p>
  </w:endnote>
  <w:endnote w:type="continuationSeparator" w:id="0">
    <w:p w14:paraId="1FCB27FA" w14:textId="77777777" w:rsidR="00C2693B" w:rsidRDefault="00C2693B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4110D" w14:textId="77777777" w:rsidR="00C2693B" w:rsidRDefault="00C2693B" w:rsidP="000A11A9">
      <w:pPr>
        <w:spacing w:line="240" w:lineRule="auto"/>
      </w:pPr>
      <w:r>
        <w:separator/>
      </w:r>
    </w:p>
  </w:footnote>
  <w:footnote w:type="continuationSeparator" w:id="0">
    <w:p w14:paraId="032C0594" w14:textId="77777777" w:rsidR="00C2693B" w:rsidRDefault="00C2693B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1F1A"/>
    <w:multiLevelType w:val="multilevel"/>
    <w:tmpl w:val="BD5C23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4211B0"/>
    <w:multiLevelType w:val="hybridMultilevel"/>
    <w:tmpl w:val="CFB62E94"/>
    <w:lvl w:ilvl="0" w:tplc="6396C692">
      <w:start w:val="1"/>
      <w:numFmt w:val="bullet"/>
      <w:pStyle w:val="ListParagraph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238244">
    <w:abstractNumId w:val="2"/>
  </w:num>
  <w:num w:numId="2" w16cid:durableId="953368428">
    <w:abstractNumId w:val="16"/>
  </w:num>
  <w:num w:numId="3" w16cid:durableId="1060246469">
    <w:abstractNumId w:val="15"/>
  </w:num>
  <w:num w:numId="4" w16cid:durableId="2109737668">
    <w:abstractNumId w:val="7"/>
  </w:num>
  <w:num w:numId="5" w16cid:durableId="1619489441">
    <w:abstractNumId w:val="6"/>
  </w:num>
  <w:num w:numId="6" w16cid:durableId="1963073726">
    <w:abstractNumId w:val="10"/>
  </w:num>
  <w:num w:numId="7" w16cid:durableId="1284116436">
    <w:abstractNumId w:val="5"/>
  </w:num>
  <w:num w:numId="8" w16cid:durableId="1296569720">
    <w:abstractNumId w:val="9"/>
  </w:num>
  <w:num w:numId="9" w16cid:durableId="1757092985">
    <w:abstractNumId w:val="7"/>
  </w:num>
  <w:num w:numId="10" w16cid:durableId="1722902065">
    <w:abstractNumId w:val="7"/>
  </w:num>
  <w:num w:numId="11" w16cid:durableId="2014139107">
    <w:abstractNumId w:val="6"/>
  </w:num>
  <w:num w:numId="12" w16cid:durableId="640572663">
    <w:abstractNumId w:val="7"/>
  </w:num>
  <w:num w:numId="13" w16cid:durableId="1863741413">
    <w:abstractNumId w:val="7"/>
  </w:num>
  <w:num w:numId="14" w16cid:durableId="1446194804">
    <w:abstractNumId w:val="7"/>
  </w:num>
  <w:num w:numId="15" w16cid:durableId="212348332">
    <w:abstractNumId w:val="7"/>
  </w:num>
  <w:num w:numId="16" w16cid:durableId="2050950739">
    <w:abstractNumId w:val="8"/>
  </w:num>
  <w:num w:numId="17" w16cid:durableId="167982588">
    <w:abstractNumId w:val="7"/>
  </w:num>
  <w:num w:numId="18" w16cid:durableId="218634025">
    <w:abstractNumId w:val="7"/>
  </w:num>
  <w:num w:numId="19" w16cid:durableId="136073892">
    <w:abstractNumId w:val="12"/>
  </w:num>
  <w:num w:numId="20" w16cid:durableId="1361127333">
    <w:abstractNumId w:val="17"/>
  </w:num>
  <w:num w:numId="21" w16cid:durableId="1454397225">
    <w:abstractNumId w:val="0"/>
  </w:num>
  <w:num w:numId="22" w16cid:durableId="1971594294">
    <w:abstractNumId w:val="3"/>
  </w:num>
  <w:num w:numId="23" w16cid:durableId="778573863">
    <w:abstractNumId w:val="4"/>
  </w:num>
  <w:num w:numId="24" w16cid:durableId="296878574">
    <w:abstractNumId w:val="13"/>
  </w:num>
  <w:num w:numId="25" w16cid:durableId="673842522">
    <w:abstractNumId w:val="14"/>
  </w:num>
  <w:num w:numId="26" w16cid:durableId="1419718467">
    <w:abstractNumId w:val="1"/>
  </w:num>
  <w:num w:numId="27" w16cid:durableId="325090092">
    <w:abstractNumId w:val="11"/>
  </w:num>
  <w:num w:numId="28" w16cid:durableId="2069496470">
    <w:abstractNumId w:val="6"/>
    <w:lvlOverride w:ilvl="0">
      <w:startOverride w:val="3"/>
    </w:lvlOverride>
    <w:lvlOverride w:ilvl="1">
      <w:startOverride w:val="2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A6FDB"/>
    <w:rsid w:val="000B22BD"/>
    <w:rsid w:val="000B7851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9FB"/>
    <w:rsid w:val="00140E9A"/>
    <w:rsid w:val="001429CC"/>
    <w:rsid w:val="001429EB"/>
    <w:rsid w:val="00142FDE"/>
    <w:rsid w:val="00143F45"/>
    <w:rsid w:val="0014440D"/>
    <w:rsid w:val="00145916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068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C75F4"/>
    <w:rsid w:val="001D186C"/>
    <w:rsid w:val="001D2326"/>
    <w:rsid w:val="001D2836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1100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2BD1"/>
    <w:rsid w:val="002C3C4E"/>
    <w:rsid w:val="002C54E7"/>
    <w:rsid w:val="002C76CD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BC7"/>
    <w:rsid w:val="002F4DA2"/>
    <w:rsid w:val="002F7C19"/>
    <w:rsid w:val="00304970"/>
    <w:rsid w:val="003060B4"/>
    <w:rsid w:val="0031127F"/>
    <w:rsid w:val="00312B4F"/>
    <w:rsid w:val="003132D9"/>
    <w:rsid w:val="00314038"/>
    <w:rsid w:val="00314C67"/>
    <w:rsid w:val="00315381"/>
    <w:rsid w:val="00316C6D"/>
    <w:rsid w:val="00317665"/>
    <w:rsid w:val="00321C4B"/>
    <w:rsid w:val="00322A96"/>
    <w:rsid w:val="003302AE"/>
    <w:rsid w:val="00331658"/>
    <w:rsid w:val="00331AC7"/>
    <w:rsid w:val="00331FF1"/>
    <w:rsid w:val="003333A0"/>
    <w:rsid w:val="0033352C"/>
    <w:rsid w:val="00333FC9"/>
    <w:rsid w:val="00335047"/>
    <w:rsid w:val="00341D7B"/>
    <w:rsid w:val="003437CE"/>
    <w:rsid w:val="0034540E"/>
    <w:rsid w:val="0034595B"/>
    <w:rsid w:val="00346978"/>
    <w:rsid w:val="003472D2"/>
    <w:rsid w:val="00352EB1"/>
    <w:rsid w:val="003546D1"/>
    <w:rsid w:val="00356AFC"/>
    <w:rsid w:val="0036030A"/>
    <w:rsid w:val="0036328C"/>
    <w:rsid w:val="003632EC"/>
    <w:rsid w:val="003662C7"/>
    <w:rsid w:val="00371E8A"/>
    <w:rsid w:val="00376696"/>
    <w:rsid w:val="00380C54"/>
    <w:rsid w:val="003817A6"/>
    <w:rsid w:val="0038560B"/>
    <w:rsid w:val="003901B8"/>
    <w:rsid w:val="0039023D"/>
    <w:rsid w:val="0039284A"/>
    <w:rsid w:val="00396481"/>
    <w:rsid w:val="00396CBB"/>
    <w:rsid w:val="003972E9"/>
    <w:rsid w:val="0039777E"/>
    <w:rsid w:val="003A6E4A"/>
    <w:rsid w:val="003B4535"/>
    <w:rsid w:val="003B4ED5"/>
    <w:rsid w:val="003B52C7"/>
    <w:rsid w:val="003C04C5"/>
    <w:rsid w:val="003C2517"/>
    <w:rsid w:val="003C5712"/>
    <w:rsid w:val="003C5B06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591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7091"/>
    <w:rsid w:val="00460A2C"/>
    <w:rsid w:val="00460DDE"/>
    <w:rsid w:val="00462644"/>
    <w:rsid w:val="004628CC"/>
    <w:rsid w:val="0046339D"/>
    <w:rsid w:val="00463C4B"/>
    <w:rsid w:val="004711F6"/>
    <w:rsid w:val="004725CB"/>
    <w:rsid w:val="00473F06"/>
    <w:rsid w:val="00475321"/>
    <w:rsid w:val="00475390"/>
    <w:rsid w:val="00477325"/>
    <w:rsid w:val="00480BD3"/>
    <w:rsid w:val="00486821"/>
    <w:rsid w:val="004874C5"/>
    <w:rsid w:val="00491198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2F7F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1088E"/>
    <w:rsid w:val="00510A11"/>
    <w:rsid w:val="00511E61"/>
    <w:rsid w:val="00513E6C"/>
    <w:rsid w:val="00514020"/>
    <w:rsid w:val="00516DFD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179B"/>
    <w:rsid w:val="005E2A78"/>
    <w:rsid w:val="005F093B"/>
    <w:rsid w:val="005F3A0C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4933"/>
    <w:rsid w:val="00616879"/>
    <w:rsid w:val="00621860"/>
    <w:rsid w:val="00622107"/>
    <w:rsid w:val="00624FF2"/>
    <w:rsid w:val="00626D86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57A05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48C8"/>
    <w:rsid w:val="006958B7"/>
    <w:rsid w:val="006A04BC"/>
    <w:rsid w:val="006A0A2E"/>
    <w:rsid w:val="006A1583"/>
    <w:rsid w:val="006A2709"/>
    <w:rsid w:val="006A3EDF"/>
    <w:rsid w:val="006A4011"/>
    <w:rsid w:val="006A76C7"/>
    <w:rsid w:val="006B2394"/>
    <w:rsid w:val="006B30C2"/>
    <w:rsid w:val="006B7013"/>
    <w:rsid w:val="006C0A39"/>
    <w:rsid w:val="006C0AB7"/>
    <w:rsid w:val="006C29F9"/>
    <w:rsid w:val="006C53C0"/>
    <w:rsid w:val="006C6A41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6760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447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4F4D"/>
    <w:rsid w:val="00736BD4"/>
    <w:rsid w:val="00736C17"/>
    <w:rsid w:val="00737BB3"/>
    <w:rsid w:val="00742925"/>
    <w:rsid w:val="00744114"/>
    <w:rsid w:val="0074498E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A5E1B"/>
    <w:rsid w:val="007B2E42"/>
    <w:rsid w:val="007B3CD9"/>
    <w:rsid w:val="007B5440"/>
    <w:rsid w:val="007B7208"/>
    <w:rsid w:val="007B768A"/>
    <w:rsid w:val="007C6F91"/>
    <w:rsid w:val="007D2331"/>
    <w:rsid w:val="007D377B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DD"/>
    <w:rsid w:val="00832B46"/>
    <w:rsid w:val="0083303F"/>
    <w:rsid w:val="00833545"/>
    <w:rsid w:val="00834840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E78"/>
    <w:rsid w:val="0086307A"/>
    <w:rsid w:val="00870764"/>
    <w:rsid w:val="00871723"/>
    <w:rsid w:val="00871B4E"/>
    <w:rsid w:val="00871B87"/>
    <w:rsid w:val="00872176"/>
    <w:rsid w:val="00872CE2"/>
    <w:rsid w:val="00875D6D"/>
    <w:rsid w:val="00876AF1"/>
    <w:rsid w:val="00880488"/>
    <w:rsid w:val="00881CE3"/>
    <w:rsid w:val="00881CED"/>
    <w:rsid w:val="00881F8B"/>
    <w:rsid w:val="00884EB7"/>
    <w:rsid w:val="00886952"/>
    <w:rsid w:val="008912E1"/>
    <w:rsid w:val="0089163E"/>
    <w:rsid w:val="00891CE2"/>
    <w:rsid w:val="008A270F"/>
    <w:rsid w:val="008A5E5F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0C3F"/>
    <w:rsid w:val="0090182E"/>
    <w:rsid w:val="0090238E"/>
    <w:rsid w:val="009057C1"/>
    <w:rsid w:val="00906B64"/>
    <w:rsid w:val="0091241E"/>
    <w:rsid w:val="009137BB"/>
    <w:rsid w:val="00915CAC"/>
    <w:rsid w:val="00915CB1"/>
    <w:rsid w:val="0091780A"/>
    <w:rsid w:val="00920567"/>
    <w:rsid w:val="00920FF4"/>
    <w:rsid w:val="00921DB0"/>
    <w:rsid w:val="00921ECE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D7C"/>
    <w:rsid w:val="0099100B"/>
    <w:rsid w:val="00993C45"/>
    <w:rsid w:val="00994B4F"/>
    <w:rsid w:val="00995594"/>
    <w:rsid w:val="009958E4"/>
    <w:rsid w:val="00997705"/>
    <w:rsid w:val="00997BB9"/>
    <w:rsid w:val="009A1195"/>
    <w:rsid w:val="009A34FE"/>
    <w:rsid w:val="009A5812"/>
    <w:rsid w:val="009B094F"/>
    <w:rsid w:val="009B7458"/>
    <w:rsid w:val="009C41BE"/>
    <w:rsid w:val="009C5844"/>
    <w:rsid w:val="009C6A45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2360"/>
    <w:rsid w:val="00A02D46"/>
    <w:rsid w:val="00A04237"/>
    <w:rsid w:val="00A05986"/>
    <w:rsid w:val="00A101DA"/>
    <w:rsid w:val="00A1164B"/>
    <w:rsid w:val="00A128D3"/>
    <w:rsid w:val="00A13246"/>
    <w:rsid w:val="00A155B7"/>
    <w:rsid w:val="00A208B0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251D"/>
    <w:rsid w:val="00A777F3"/>
    <w:rsid w:val="00A77EA2"/>
    <w:rsid w:val="00A83603"/>
    <w:rsid w:val="00A8573E"/>
    <w:rsid w:val="00A85E73"/>
    <w:rsid w:val="00A86F3C"/>
    <w:rsid w:val="00A900F2"/>
    <w:rsid w:val="00A908B8"/>
    <w:rsid w:val="00A90D1A"/>
    <w:rsid w:val="00A919A4"/>
    <w:rsid w:val="00A9211B"/>
    <w:rsid w:val="00A92754"/>
    <w:rsid w:val="00A95829"/>
    <w:rsid w:val="00A95E90"/>
    <w:rsid w:val="00A9784A"/>
    <w:rsid w:val="00A97FF1"/>
    <w:rsid w:val="00AA3125"/>
    <w:rsid w:val="00AA42A5"/>
    <w:rsid w:val="00AA6013"/>
    <w:rsid w:val="00AB1AC1"/>
    <w:rsid w:val="00AB2632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58F7"/>
    <w:rsid w:val="00B268C7"/>
    <w:rsid w:val="00B26C0E"/>
    <w:rsid w:val="00B27E3E"/>
    <w:rsid w:val="00B32A1B"/>
    <w:rsid w:val="00B349AF"/>
    <w:rsid w:val="00B366C9"/>
    <w:rsid w:val="00B37EBD"/>
    <w:rsid w:val="00B422B5"/>
    <w:rsid w:val="00B442E4"/>
    <w:rsid w:val="00B44894"/>
    <w:rsid w:val="00B4670F"/>
    <w:rsid w:val="00B5126B"/>
    <w:rsid w:val="00B53C39"/>
    <w:rsid w:val="00B54795"/>
    <w:rsid w:val="00B565F9"/>
    <w:rsid w:val="00B612B2"/>
    <w:rsid w:val="00B6195F"/>
    <w:rsid w:val="00B64A59"/>
    <w:rsid w:val="00B64BCA"/>
    <w:rsid w:val="00B67844"/>
    <w:rsid w:val="00B719FA"/>
    <w:rsid w:val="00B73A91"/>
    <w:rsid w:val="00B74750"/>
    <w:rsid w:val="00B80676"/>
    <w:rsid w:val="00B83573"/>
    <w:rsid w:val="00B851CF"/>
    <w:rsid w:val="00B85CAB"/>
    <w:rsid w:val="00B91D01"/>
    <w:rsid w:val="00B92B7B"/>
    <w:rsid w:val="00B9359A"/>
    <w:rsid w:val="00B970C7"/>
    <w:rsid w:val="00BA0D12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E755A"/>
    <w:rsid w:val="00BF1F2F"/>
    <w:rsid w:val="00BF2ACA"/>
    <w:rsid w:val="00BF2D21"/>
    <w:rsid w:val="00C00C71"/>
    <w:rsid w:val="00C01EB5"/>
    <w:rsid w:val="00C03F6B"/>
    <w:rsid w:val="00C050F5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2693B"/>
    <w:rsid w:val="00C33A15"/>
    <w:rsid w:val="00C33B19"/>
    <w:rsid w:val="00C33EDC"/>
    <w:rsid w:val="00C34673"/>
    <w:rsid w:val="00C375B9"/>
    <w:rsid w:val="00C407D9"/>
    <w:rsid w:val="00C41897"/>
    <w:rsid w:val="00C42181"/>
    <w:rsid w:val="00C44A37"/>
    <w:rsid w:val="00C44C1F"/>
    <w:rsid w:val="00C45864"/>
    <w:rsid w:val="00C50B8C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3830"/>
    <w:rsid w:val="00C756E9"/>
    <w:rsid w:val="00C75CAF"/>
    <w:rsid w:val="00C77A9C"/>
    <w:rsid w:val="00C80700"/>
    <w:rsid w:val="00C809A0"/>
    <w:rsid w:val="00C816EC"/>
    <w:rsid w:val="00C828B6"/>
    <w:rsid w:val="00C83043"/>
    <w:rsid w:val="00C84569"/>
    <w:rsid w:val="00C857B7"/>
    <w:rsid w:val="00C92332"/>
    <w:rsid w:val="00C92413"/>
    <w:rsid w:val="00C94280"/>
    <w:rsid w:val="00C9528C"/>
    <w:rsid w:val="00CA025A"/>
    <w:rsid w:val="00CA1BE9"/>
    <w:rsid w:val="00CA2847"/>
    <w:rsid w:val="00CA3CAD"/>
    <w:rsid w:val="00CA40C6"/>
    <w:rsid w:val="00CA49D5"/>
    <w:rsid w:val="00CA5534"/>
    <w:rsid w:val="00CA5F28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07DF1"/>
    <w:rsid w:val="00D1461D"/>
    <w:rsid w:val="00D15D88"/>
    <w:rsid w:val="00D201B2"/>
    <w:rsid w:val="00D2090F"/>
    <w:rsid w:val="00D23BA6"/>
    <w:rsid w:val="00D26EAA"/>
    <w:rsid w:val="00D301CE"/>
    <w:rsid w:val="00D309B5"/>
    <w:rsid w:val="00D3293E"/>
    <w:rsid w:val="00D33CF5"/>
    <w:rsid w:val="00D33DB2"/>
    <w:rsid w:val="00D34AEF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4FDE"/>
    <w:rsid w:val="00E165FD"/>
    <w:rsid w:val="00E178F0"/>
    <w:rsid w:val="00E202A0"/>
    <w:rsid w:val="00E20380"/>
    <w:rsid w:val="00E209B6"/>
    <w:rsid w:val="00E21298"/>
    <w:rsid w:val="00E2220A"/>
    <w:rsid w:val="00E23D97"/>
    <w:rsid w:val="00E3307D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7698"/>
    <w:rsid w:val="00E70680"/>
    <w:rsid w:val="00E709D9"/>
    <w:rsid w:val="00E712C9"/>
    <w:rsid w:val="00E74198"/>
    <w:rsid w:val="00E74501"/>
    <w:rsid w:val="00E808E3"/>
    <w:rsid w:val="00E82783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18AA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3BFB"/>
    <w:rsid w:val="00F4487C"/>
    <w:rsid w:val="00F455C2"/>
    <w:rsid w:val="00F47F8C"/>
    <w:rsid w:val="00F510C2"/>
    <w:rsid w:val="00F55698"/>
    <w:rsid w:val="00F56B8C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25E9"/>
    <w:rsid w:val="00FA2D3F"/>
    <w:rsid w:val="00FA39E1"/>
    <w:rsid w:val="00FA6A53"/>
    <w:rsid w:val="00FA759B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4FDC"/>
    <w:rsid w:val="00FC5171"/>
    <w:rsid w:val="00FC54D9"/>
    <w:rsid w:val="00FC5951"/>
    <w:rsid w:val="00FC6054"/>
    <w:rsid w:val="00FD30F4"/>
    <w:rsid w:val="00FD4937"/>
    <w:rsid w:val="00FE43DD"/>
    <w:rsid w:val="00FE51F9"/>
    <w:rsid w:val="00FE5B7A"/>
    <w:rsid w:val="00FE7D73"/>
    <w:rsid w:val="00FF0202"/>
    <w:rsid w:val="00FF1487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7B768A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768A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BB6BA0"/>
    <w:pPr>
      <w:numPr>
        <w:numId w:val="4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41668-FCAC-433C-9651-02D48DD5CF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146</TotalTime>
  <Pages>9</Pages>
  <Words>580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Haaga-Helian opinnäytetyöohje</vt:lpstr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Tanni Tuukka</cp:lastModifiedBy>
  <cp:revision>70</cp:revision>
  <cp:lastPrinted>2021-11-21T21:46:00Z</cp:lastPrinted>
  <dcterms:created xsi:type="dcterms:W3CDTF">2025-09-14T09:44:00Z</dcterms:created>
  <dcterms:modified xsi:type="dcterms:W3CDTF">2025-09-14T12:03:00Z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